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628" w:type="pct"/>
        <w:tblInd w:w="-720" w:type="dxa"/>
        <w:tblCellMar>
          <w:left w:w="0" w:type="dxa"/>
          <w:bottom w:w="115" w:type="dxa"/>
          <w:right w:w="0" w:type="dxa"/>
        </w:tblCellMar>
        <w:tblLook w:val="04A0" w:firstRow="1" w:lastRow="0" w:firstColumn="1" w:lastColumn="0" w:noHBand="0" w:noVBand="1"/>
        <w:tblDescription w:val="Layout table for name, contact info, and objective"/>
      </w:tblPr>
      <w:tblGrid>
        <w:gridCol w:w="720"/>
        <w:gridCol w:w="9816"/>
      </w:tblGrid>
      <w:tr w:rsidR="00692703" w:rsidRPr="00CA1B1D" w14:paraId="3FC99F0E" w14:textId="77777777" w:rsidTr="000A140C">
        <w:trPr>
          <w:gridBefore w:val="1"/>
          <w:wBefore w:w="720" w:type="dxa"/>
          <w:trHeight w:hRule="exact" w:val="1439"/>
        </w:trPr>
        <w:tc>
          <w:tcPr>
            <w:tcW w:w="9815" w:type="dxa"/>
            <w:tcMar>
              <w:top w:w="0" w:type="dxa"/>
              <w:bottom w:w="0" w:type="dxa"/>
            </w:tcMar>
          </w:tcPr>
          <w:p w14:paraId="6FD31BA0" w14:textId="77777777" w:rsidR="00692703" w:rsidRPr="00627A95" w:rsidRDefault="00912D09" w:rsidP="00913946">
            <w:pPr>
              <w:pStyle w:val="Title"/>
              <w:rPr>
                <w:rFonts w:ascii="Times New Roman" w:hAnsi="Times New Roman" w:cs="Times New Roman"/>
                <w:sz w:val="36"/>
                <w:szCs w:val="36"/>
              </w:rPr>
            </w:pPr>
            <w:r w:rsidRPr="00627A95">
              <w:rPr>
                <w:rFonts w:ascii="Times New Roman" w:hAnsi="Times New Roman" w:cs="Times New Roman"/>
                <w:sz w:val="36"/>
                <w:szCs w:val="36"/>
              </w:rPr>
              <w:t>Poornima S Sankannavar</w:t>
            </w:r>
          </w:p>
          <w:p w14:paraId="10D7BF11" w14:textId="77777777" w:rsidR="00692703" w:rsidRPr="00CA1B1D" w:rsidRDefault="00912D09" w:rsidP="003D05BD">
            <w:pPr>
              <w:pStyle w:val="ContactInfo"/>
              <w:contextualSpacing w:val="0"/>
              <w:rPr>
                <w:rFonts w:ascii="Times New Roman" w:hAnsi="Times New Roman" w:cs="Times New Roman"/>
              </w:rPr>
            </w:pPr>
            <w:r w:rsidRPr="00CA1B1D">
              <w:rPr>
                <w:rFonts w:ascii="Times New Roman" w:hAnsi="Times New Roman" w:cs="Times New Roman"/>
              </w:rPr>
              <w:t>+91-9480552984</w:t>
            </w:r>
            <w:r w:rsidR="003D05BD" w:rsidRPr="00CA1B1D">
              <w:rPr>
                <w:rFonts w:ascii="Times New Roman" w:hAnsi="Times New Roman" w:cs="Times New Roman"/>
              </w:rPr>
              <w:t xml:space="preserve"> | </w:t>
            </w:r>
            <w:hyperlink r:id="rId7" w:history="1">
              <w:r w:rsidR="003D05BD" w:rsidRPr="00CA1B1D">
                <w:rPr>
                  <w:rStyle w:val="Hyperlink"/>
                  <w:rFonts w:ascii="Times New Roman" w:hAnsi="Times New Roman" w:cs="Times New Roman"/>
                </w:rPr>
                <w:t>Pooh12sept@gmail.com</w:t>
              </w:r>
            </w:hyperlink>
          </w:p>
        </w:tc>
      </w:tr>
      <w:tr w:rsidR="009571D8" w:rsidRPr="00CA1B1D" w14:paraId="389FB23E" w14:textId="77777777" w:rsidTr="000A140C">
        <w:trPr>
          <w:trHeight w:val="31"/>
        </w:trPr>
        <w:tc>
          <w:tcPr>
            <w:tcW w:w="10535" w:type="dxa"/>
            <w:gridSpan w:val="2"/>
            <w:tcMar>
              <w:top w:w="432" w:type="dxa"/>
            </w:tcMar>
          </w:tcPr>
          <w:p w14:paraId="51C74B77" w14:textId="663DC91D" w:rsidR="000A140C" w:rsidRDefault="00A74FAE" w:rsidP="00A74FAE">
            <w:pPr>
              <w:rPr>
                <w:rFonts w:ascii="Times New Roman" w:hAnsi="Times New Roman" w:cs="Times New Roman"/>
              </w:rPr>
            </w:pPr>
            <w:r w:rsidRPr="00CA1B1D">
              <w:rPr>
                <w:rFonts w:ascii="Times New Roman" w:hAnsi="Times New Roman" w:cs="Times New Roman"/>
              </w:rPr>
              <w:t xml:space="preserve">Innovative team player with a passion for continuous learning </w:t>
            </w:r>
            <w:r w:rsidR="003D05BD" w:rsidRPr="00CA1B1D">
              <w:rPr>
                <w:rFonts w:ascii="Times New Roman" w:hAnsi="Times New Roman" w:cs="Times New Roman"/>
              </w:rPr>
              <w:t>and</w:t>
            </w:r>
            <w:r w:rsidRPr="00CA1B1D">
              <w:rPr>
                <w:rFonts w:ascii="Times New Roman" w:hAnsi="Times New Roman" w:cs="Times New Roman"/>
              </w:rPr>
              <w:t xml:space="preserve"> constant expansion of skills </w:t>
            </w:r>
            <w:r w:rsidR="009632BD">
              <w:rPr>
                <w:rFonts w:ascii="Times New Roman" w:hAnsi="Times New Roman" w:cs="Times New Roman"/>
              </w:rPr>
              <w:t>or</w:t>
            </w:r>
            <w:r w:rsidRPr="00CA1B1D">
              <w:rPr>
                <w:rFonts w:ascii="Times New Roman" w:hAnsi="Times New Roman" w:cs="Times New Roman"/>
              </w:rPr>
              <w:t xml:space="preserve"> </w:t>
            </w:r>
            <w:r w:rsidR="0030407B" w:rsidRPr="00CA1B1D">
              <w:rPr>
                <w:rFonts w:ascii="Times New Roman" w:hAnsi="Times New Roman" w:cs="Times New Roman"/>
              </w:rPr>
              <w:t>skillsets</w:t>
            </w:r>
            <w:r w:rsidR="00621B52" w:rsidRPr="00CA1B1D">
              <w:rPr>
                <w:rFonts w:ascii="Times New Roman" w:hAnsi="Times New Roman" w:cs="Times New Roman"/>
              </w:rPr>
              <w:t xml:space="preserve">. </w:t>
            </w:r>
          </w:p>
          <w:p w14:paraId="34E7B88C" w14:textId="354FCF0F" w:rsidR="001755A8" w:rsidRPr="00CA1B1D" w:rsidRDefault="00621B52" w:rsidP="00A74FAE">
            <w:pPr>
              <w:rPr>
                <w:rFonts w:ascii="Times New Roman" w:hAnsi="Times New Roman" w:cs="Times New Roman"/>
              </w:rPr>
            </w:pPr>
            <w:r w:rsidRPr="00CA1B1D">
              <w:rPr>
                <w:rFonts w:ascii="Times New Roman" w:hAnsi="Times New Roman" w:cs="Times New Roman"/>
              </w:rPr>
              <w:t>A</w:t>
            </w:r>
            <w:r w:rsidR="00A74FAE" w:rsidRPr="00CA1B1D">
              <w:rPr>
                <w:rFonts w:ascii="Times New Roman" w:hAnsi="Times New Roman" w:cs="Times New Roman"/>
              </w:rPr>
              <w:t xml:space="preserve"> person aiming for empowerment to perform </w:t>
            </w:r>
            <w:r w:rsidRPr="00CA1B1D">
              <w:rPr>
                <w:rFonts w:ascii="Times New Roman" w:hAnsi="Times New Roman" w:cs="Times New Roman"/>
              </w:rPr>
              <w:t>effectively, adapt</w:t>
            </w:r>
            <w:r w:rsidR="00A74FAE" w:rsidRPr="00CA1B1D">
              <w:rPr>
                <w:rFonts w:ascii="Times New Roman" w:hAnsi="Times New Roman" w:cs="Times New Roman"/>
              </w:rPr>
              <w:t xml:space="preserve"> to changes in the workplace and bel</w:t>
            </w:r>
            <w:r w:rsidRPr="00CA1B1D">
              <w:rPr>
                <w:rFonts w:ascii="Times New Roman" w:hAnsi="Times New Roman" w:cs="Times New Roman"/>
              </w:rPr>
              <w:t xml:space="preserve">ieve </w:t>
            </w:r>
            <w:r w:rsidR="00A74FAE" w:rsidRPr="00CA1B1D">
              <w:rPr>
                <w:rFonts w:ascii="Times New Roman" w:hAnsi="Times New Roman" w:cs="Times New Roman"/>
              </w:rPr>
              <w:t>in a better world.</w:t>
            </w:r>
          </w:p>
        </w:tc>
      </w:tr>
    </w:tbl>
    <w:p w14:paraId="6185D721" w14:textId="0FF95494" w:rsidR="003D05BD" w:rsidRPr="00CA1B1D" w:rsidRDefault="00A73A47" w:rsidP="003D05BD">
      <w:pPr>
        <w:pStyle w:val="Heading1"/>
        <w:rPr>
          <w:rFonts w:ascii="Times New Roman" w:hAnsi="Times New Roman" w:cs="Times New Roman"/>
        </w:rPr>
      </w:pPr>
      <w:sdt>
        <w:sdtPr>
          <w:rPr>
            <w:rFonts w:ascii="Times New Roman" w:hAnsi="Times New Roman" w:cs="Times New Roman"/>
          </w:rPr>
          <w:alias w:val="Experience:"/>
          <w:tag w:val="Experience:"/>
          <w:id w:val="-1983300934"/>
          <w:placeholder>
            <w:docPart w:val="33F575128F3349A084F700ED5CA0C268"/>
          </w:placeholder>
          <w:temporary/>
          <w:showingPlcHdr/>
        </w:sdtPr>
        <w:sdtEndPr/>
        <w:sdtContent>
          <w:r w:rsidR="003D05BD" w:rsidRPr="00CA1B1D">
            <w:rPr>
              <w:rFonts w:ascii="Times New Roman" w:hAnsi="Times New Roman" w:cs="Times New Roman"/>
            </w:rPr>
            <w:t>Experience</w:t>
          </w:r>
        </w:sdtContent>
      </w:sdt>
      <w:r w:rsidR="00221B7C">
        <w:rPr>
          <w:rFonts w:ascii="Times New Roman" w:hAnsi="Times New Roman" w:cs="Times New Roman"/>
        </w:rPr>
        <w:t>(5</w:t>
      </w:r>
      <w:r w:rsidR="00AC6BE0">
        <w:rPr>
          <w:rFonts w:ascii="Times New Roman" w:hAnsi="Times New Roman" w:cs="Times New Roman"/>
        </w:rPr>
        <w:t>.5</w:t>
      </w:r>
      <w:r w:rsidR="00221B7C">
        <w:rPr>
          <w:rFonts w:ascii="Times New Roman" w:hAnsi="Times New Roman" w:cs="Times New Roman"/>
        </w:rPr>
        <w:t xml:space="preserve"> yEARS)</w:t>
      </w:r>
    </w:p>
    <w:tbl>
      <w:tblPr>
        <w:tblStyle w:val="TableGrid"/>
        <w:tblW w:w="5435" w:type="pct"/>
        <w:tblInd w:w="-144"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10901"/>
      </w:tblGrid>
      <w:tr w:rsidR="003D05BD" w:rsidRPr="00CA1B1D" w14:paraId="3D9375BB" w14:textId="77777777" w:rsidTr="00B04D2F">
        <w:trPr>
          <w:trHeight w:val="9147"/>
        </w:trPr>
        <w:tc>
          <w:tcPr>
            <w:tcW w:w="10800" w:type="dxa"/>
          </w:tcPr>
          <w:p w14:paraId="669AE853" w14:textId="77777777" w:rsidR="003D05BD" w:rsidRPr="00CA1B1D" w:rsidRDefault="003D05BD" w:rsidP="0057341A">
            <w:pPr>
              <w:pStyle w:val="Heading3"/>
              <w:contextualSpacing w:val="0"/>
              <w:outlineLvl w:val="2"/>
              <w:rPr>
                <w:rFonts w:ascii="Times New Roman" w:hAnsi="Times New Roman" w:cs="Times New Roman"/>
              </w:rPr>
            </w:pPr>
            <w:r w:rsidRPr="00CA1B1D">
              <w:rPr>
                <w:rFonts w:ascii="Times New Roman" w:hAnsi="Times New Roman" w:cs="Times New Roman"/>
              </w:rPr>
              <w:t>Oct 2014 – Till date</w:t>
            </w:r>
          </w:p>
          <w:p w14:paraId="5FCFA219" w14:textId="77777777" w:rsidR="003D05BD" w:rsidRPr="00CA1B1D" w:rsidRDefault="003D05BD" w:rsidP="0057341A">
            <w:pPr>
              <w:pStyle w:val="Heading2"/>
              <w:contextualSpacing w:val="0"/>
              <w:outlineLvl w:val="1"/>
              <w:rPr>
                <w:rFonts w:ascii="Times New Roman" w:hAnsi="Times New Roman" w:cs="Times New Roman"/>
                <w:sz w:val="24"/>
                <w:szCs w:val="24"/>
              </w:rPr>
            </w:pPr>
            <w:r w:rsidRPr="00CA1B1D">
              <w:rPr>
                <w:rFonts w:ascii="Times New Roman" w:hAnsi="Times New Roman" w:cs="Times New Roman"/>
                <w:sz w:val="24"/>
                <w:szCs w:val="24"/>
              </w:rPr>
              <w:t xml:space="preserve">Module lead, </w:t>
            </w:r>
            <w:r w:rsidRPr="00CA1B1D">
              <w:rPr>
                <w:rStyle w:val="SubtleReference"/>
                <w:rFonts w:ascii="Times New Roman" w:hAnsi="Times New Roman" w:cs="Times New Roman"/>
                <w:sz w:val="24"/>
                <w:szCs w:val="24"/>
              </w:rPr>
              <w:t>Mindtree ltd</w:t>
            </w:r>
          </w:p>
          <w:p w14:paraId="3B8A9324" w14:textId="77777777" w:rsidR="003D05BD" w:rsidRPr="00CA1B1D" w:rsidRDefault="003D05BD" w:rsidP="0057341A">
            <w:pPr>
              <w:pStyle w:val="ListBullet"/>
              <w:rPr>
                <w:rFonts w:ascii="Times New Roman" w:hAnsi="Times New Roman" w:cs="Times New Roman"/>
              </w:rPr>
            </w:pPr>
            <w:r w:rsidRPr="00CA1B1D">
              <w:rPr>
                <w:rFonts w:ascii="Times New Roman" w:hAnsi="Times New Roman" w:cs="Times New Roman"/>
                <w:b/>
              </w:rPr>
              <w:t xml:space="preserve">Current Project - AIG Global Property Central: </w:t>
            </w:r>
          </w:p>
          <w:p w14:paraId="4E3BA1CC" w14:textId="77777777" w:rsidR="003D05BD" w:rsidRPr="00CA1B1D" w:rsidRDefault="003D05BD" w:rsidP="0057341A">
            <w:pPr>
              <w:pStyle w:val="ListBullet"/>
              <w:numPr>
                <w:ilvl w:val="0"/>
                <w:numId w:val="0"/>
              </w:numPr>
              <w:ind w:left="360"/>
              <w:rPr>
                <w:rFonts w:ascii="Times New Roman" w:hAnsi="Times New Roman" w:cs="Times New Roman"/>
                <w:sz w:val="20"/>
                <w:szCs w:val="20"/>
              </w:rPr>
            </w:pPr>
          </w:p>
          <w:p w14:paraId="60BAE127" w14:textId="77777777" w:rsidR="003D05BD" w:rsidRPr="00B04D2F" w:rsidRDefault="003D05BD" w:rsidP="0057341A">
            <w:pPr>
              <w:pStyle w:val="ListBullet"/>
              <w:numPr>
                <w:ilvl w:val="0"/>
                <w:numId w:val="0"/>
              </w:numPr>
              <w:ind w:left="720"/>
              <w:rPr>
                <w:rFonts w:ascii="Times New Roman" w:hAnsi="Times New Roman" w:cs="Times New Roman"/>
              </w:rPr>
            </w:pPr>
            <w:r w:rsidRPr="00B04D2F">
              <w:rPr>
                <w:rFonts w:ascii="Times New Roman" w:hAnsi="Times New Roman" w:cs="Times New Roman"/>
              </w:rPr>
              <w:t>An integrated application for underwriters, this application automates parts of the Commercial Property workflow and aims to provide visibility into the end to end workflow status across submission, engineering, modeling and downstream activities such as pricing and booking a policy.</w:t>
            </w:r>
          </w:p>
          <w:p w14:paraId="7C5C9165" w14:textId="77777777" w:rsidR="003D05BD" w:rsidRPr="00CA1B1D" w:rsidRDefault="003D05BD" w:rsidP="0057341A">
            <w:pPr>
              <w:pStyle w:val="ListBullet"/>
              <w:numPr>
                <w:ilvl w:val="0"/>
                <w:numId w:val="0"/>
              </w:numPr>
              <w:ind w:left="720"/>
              <w:rPr>
                <w:rFonts w:ascii="Times New Roman" w:hAnsi="Times New Roman" w:cs="Times New Roman"/>
                <w:sz w:val="20"/>
                <w:szCs w:val="20"/>
              </w:rPr>
            </w:pPr>
          </w:p>
          <w:tbl>
            <w:tblPr>
              <w:tblStyle w:val="TableGrid"/>
              <w:tblW w:w="9604" w:type="dxa"/>
              <w:tblInd w:w="711" w:type="dxa"/>
              <w:tblBorders>
                <w:top w:val="single" w:sz="4" w:space="0" w:color="856628" w:themeColor="accent4"/>
                <w:left w:val="single" w:sz="4" w:space="0" w:color="856628" w:themeColor="accent4"/>
                <w:bottom w:val="single" w:sz="4" w:space="0" w:color="856628" w:themeColor="accent4"/>
                <w:right w:val="single" w:sz="4" w:space="0" w:color="856628" w:themeColor="accent4"/>
                <w:insideH w:val="single" w:sz="4" w:space="0" w:color="856628" w:themeColor="accent4"/>
                <w:insideV w:val="single" w:sz="4" w:space="0" w:color="856628" w:themeColor="accent4"/>
              </w:tblBorders>
              <w:tblLook w:val="04A0" w:firstRow="1" w:lastRow="0" w:firstColumn="1" w:lastColumn="0" w:noHBand="0" w:noVBand="1"/>
            </w:tblPr>
            <w:tblGrid>
              <w:gridCol w:w="1494"/>
              <w:gridCol w:w="8110"/>
            </w:tblGrid>
            <w:tr w:rsidR="003D05BD" w:rsidRPr="00CA1B1D" w14:paraId="7B31A394" w14:textId="77777777" w:rsidTr="00B04D2F">
              <w:trPr>
                <w:trHeight w:val="203"/>
              </w:trPr>
              <w:tc>
                <w:tcPr>
                  <w:tcW w:w="1494" w:type="dxa"/>
                </w:tcPr>
                <w:p w14:paraId="0642D60B"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Team Size</w:t>
                  </w:r>
                </w:p>
              </w:tc>
              <w:tc>
                <w:tcPr>
                  <w:tcW w:w="8110" w:type="dxa"/>
                </w:tcPr>
                <w:p w14:paraId="4D1A0B55"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30</w:t>
                  </w:r>
                </w:p>
              </w:tc>
            </w:tr>
            <w:tr w:rsidR="003D05BD" w:rsidRPr="00CA1B1D" w14:paraId="63EDBD93" w14:textId="77777777" w:rsidTr="00B04D2F">
              <w:trPr>
                <w:trHeight w:val="203"/>
              </w:trPr>
              <w:tc>
                <w:tcPr>
                  <w:tcW w:w="1494" w:type="dxa"/>
                </w:tcPr>
                <w:p w14:paraId="3A5D4D97"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Role</w:t>
                  </w:r>
                </w:p>
              </w:tc>
              <w:tc>
                <w:tcPr>
                  <w:tcW w:w="8110" w:type="dxa"/>
                </w:tcPr>
                <w:p w14:paraId="28767831"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SSE and ML</w:t>
                  </w:r>
                </w:p>
              </w:tc>
            </w:tr>
            <w:tr w:rsidR="003D05BD" w:rsidRPr="00CA1B1D" w14:paraId="5E87DB28" w14:textId="77777777" w:rsidTr="00B04D2F">
              <w:trPr>
                <w:trHeight w:val="407"/>
              </w:trPr>
              <w:tc>
                <w:tcPr>
                  <w:tcW w:w="1494" w:type="dxa"/>
                </w:tcPr>
                <w:p w14:paraId="328E9F13"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Tools</w:t>
                  </w:r>
                </w:p>
              </w:tc>
              <w:tc>
                <w:tcPr>
                  <w:tcW w:w="8110" w:type="dxa"/>
                </w:tcPr>
                <w:p w14:paraId="24795A3F" w14:textId="10ACC768"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Java, Spring 4.0, REST</w:t>
                  </w:r>
                  <w:r w:rsidR="00A7694E">
                    <w:rPr>
                      <w:rFonts w:ascii="Times New Roman" w:hAnsi="Times New Roman" w:cs="Times New Roman"/>
                      <w:sz w:val="20"/>
                      <w:szCs w:val="20"/>
                    </w:rPr>
                    <w:t xml:space="preserve"> API</w:t>
                  </w:r>
                  <w:r w:rsidRPr="00CA1B1D">
                    <w:rPr>
                      <w:rFonts w:ascii="Times New Roman" w:hAnsi="Times New Roman" w:cs="Times New Roman"/>
                      <w:sz w:val="20"/>
                      <w:szCs w:val="20"/>
                    </w:rPr>
                    <w:t xml:space="preserve">, </w:t>
                  </w:r>
                  <w:r w:rsidR="00A7694E">
                    <w:rPr>
                      <w:rFonts w:ascii="Times New Roman" w:hAnsi="Times New Roman" w:cs="Times New Roman"/>
                      <w:sz w:val="20"/>
                      <w:szCs w:val="20"/>
                    </w:rPr>
                    <w:t xml:space="preserve">Spring </w:t>
                  </w:r>
                  <w:r w:rsidRPr="00CA1B1D">
                    <w:rPr>
                      <w:rFonts w:ascii="Times New Roman" w:hAnsi="Times New Roman" w:cs="Times New Roman"/>
                      <w:sz w:val="20"/>
                      <w:szCs w:val="20"/>
                    </w:rPr>
                    <w:t>B</w:t>
                  </w:r>
                  <w:r w:rsidR="00A7694E">
                    <w:rPr>
                      <w:rFonts w:ascii="Times New Roman" w:hAnsi="Times New Roman" w:cs="Times New Roman"/>
                      <w:sz w:val="20"/>
                      <w:szCs w:val="20"/>
                    </w:rPr>
                    <w:t>oot</w:t>
                  </w:r>
                  <w:r w:rsidRPr="00CA1B1D">
                    <w:rPr>
                      <w:rFonts w:ascii="Times New Roman" w:hAnsi="Times New Roman" w:cs="Times New Roman"/>
                      <w:sz w:val="20"/>
                      <w:szCs w:val="20"/>
                    </w:rPr>
                    <w:t xml:space="preserve">, </w:t>
                  </w:r>
                  <w:r w:rsidR="00FA09D3" w:rsidRPr="00CA1B1D">
                    <w:rPr>
                      <w:rFonts w:ascii="Times New Roman" w:hAnsi="Times New Roman" w:cs="Times New Roman"/>
                      <w:sz w:val="20"/>
                      <w:szCs w:val="20"/>
                    </w:rPr>
                    <w:t>JDBC</w:t>
                  </w:r>
                  <w:r w:rsidR="00FA09D3">
                    <w:rPr>
                      <w:rFonts w:ascii="Times New Roman" w:hAnsi="Times New Roman" w:cs="Times New Roman"/>
                      <w:sz w:val="20"/>
                      <w:szCs w:val="20"/>
                    </w:rPr>
                    <w:t>, Hibernate</w:t>
                  </w:r>
                  <w:r w:rsidR="00E85261">
                    <w:rPr>
                      <w:rFonts w:ascii="Times New Roman" w:hAnsi="Times New Roman" w:cs="Times New Roman"/>
                      <w:sz w:val="20"/>
                      <w:szCs w:val="20"/>
                    </w:rPr>
                    <w:t>,</w:t>
                  </w:r>
                  <w:r w:rsidRPr="00CA1B1D">
                    <w:rPr>
                      <w:rFonts w:ascii="Times New Roman" w:hAnsi="Times New Roman" w:cs="Times New Roman"/>
                      <w:sz w:val="20"/>
                      <w:szCs w:val="20"/>
                    </w:rPr>
                    <w:t xml:space="preserve"> JPA 2.0 </w:t>
                  </w:r>
                  <w:r w:rsidR="004B4548" w:rsidRPr="00CA1B1D">
                    <w:rPr>
                      <w:rFonts w:ascii="Times New Roman" w:hAnsi="Times New Roman" w:cs="Times New Roman"/>
                      <w:sz w:val="20"/>
                      <w:szCs w:val="20"/>
                    </w:rPr>
                    <w:t>Maven, Jenkins</w:t>
                  </w:r>
                  <w:r w:rsidRPr="00CA1B1D">
                    <w:rPr>
                      <w:rFonts w:ascii="Times New Roman" w:hAnsi="Times New Roman" w:cs="Times New Roman"/>
                      <w:sz w:val="20"/>
                      <w:szCs w:val="20"/>
                    </w:rPr>
                    <w:t>, Apache tomcat  , JUnit ,PVCS, Git</w:t>
                  </w:r>
                  <w:r w:rsidR="004B4548">
                    <w:rPr>
                      <w:rFonts w:ascii="Times New Roman" w:hAnsi="Times New Roman" w:cs="Times New Roman"/>
                      <w:sz w:val="20"/>
                      <w:szCs w:val="20"/>
                    </w:rPr>
                    <w:t>Hub</w:t>
                  </w:r>
                  <w:r w:rsidRPr="00CA1B1D">
                    <w:rPr>
                      <w:rFonts w:ascii="Times New Roman" w:hAnsi="Times New Roman" w:cs="Times New Roman"/>
                      <w:sz w:val="20"/>
                      <w:szCs w:val="20"/>
                    </w:rPr>
                    <w:t>, Solr</w:t>
                  </w:r>
                  <w:r w:rsidR="004429C6">
                    <w:rPr>
                      <w:rFonts w:ascii="Times New Roman" w:hAnsi="Times New Roman" w:cs="Times New Roman"/>
                      <w:sz w:val="20"/>
                      <w:szCs w:val="20"/>
                    </w:rPr>
                    <w:t xml:space="preserve"> Search engine</w:t>
                  </w:r>
                  <w:r w:rsidRPr="00CA1B1D">
                    <w:rPr>
                      <w:rFonts w:ascii="Times New Roman" w:hAnsi="Times New Roman" w:cs="Times New Roman"/>
                      <w:sz w:val="20"/>
                      <w:szCs w:val="20"/>
                    </w:rPr>
                    <w:t xml:space="preserve">, </w:t>
                  </w:r>
                  <w:r w:rsidR="006317D1">
                    <w:rPr>
                      <w:rFonts w:ascii="Times New Roman" w:hAnsi="Times New Roman" w:cs="Times New Roman"/>
                      <w:sz w:val="20"/>
                      <w:szCs w:val="20"/>
                    </w:rPr>
                    <w:t>AngularJS</w:t>
                  </w:r>
                </w:p>
              </w:tc>
            </w:tr>
            <w:tr w:rsidR="003D05BD" w:rsidRPr="00CA1B1D" w14:paraId="2C082065" w14:textId="77777777" w:rsidTr="00B04D2F">
              <w:trPr>
                <w:trHeight w:val="625"/>
              </w:trPr>
              <w:tc>
                <w:tcPr>
                  <w:tcW w:w="1494" w:type="dxa"/>
                </w:tcPr>
                <w:p w14:paraId="1CEF772F"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Responsibilities</w:t>
                  </w:r>
                </w:p>
              </w:tc>
              <w:tc>
                <w:tcPr>
                  <w:tcW w:w="8110" w:type="dxa"/>
                </w:tcPr>
                <w:p w14:paraId="29BBFDE6" w14:textId="021ADFE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 xml:space="preserve">Involved in development of the application both as Java and AngularJS </w:t>
                  </w:r>
                  <w:r w:rsidR="00E52E19" w:rsidRPr="00CA1B1D">
                    <w:rPr>
                      <w:rFonts w:ascii="Times New Roman" w:hAnsi="Times New Roman" w:cs="Times New Roman"/>
                      <w:sz w:val="20"/>
                      <w:szCs w:val="20"/>
                    </w:rPr>
                    <w:t>developer, Code</w:t>
                  </w:r>
                  <w:r w:rsidRPr="00CA1B1D">
                    <w:rPr>
                      <w:rFonts w:ascii="Times New Roman" w:hAnsi="Times New Roman" w:cs="Times New Roman"/>
                      <w:sz w:val="20"/>
                      <w:szCs w:val="20"/>
                    </w:rPr>
                    <w:t xml:space="preserve"> Review, Performance tuning, </w:t>
                  </w:r>
                  <w:r w:rsidR="004429C6" w:rsidRPr="00CA1B1D">
                    <w:rPr>
                      <w:rFonts w:ascii="Times New Roman" w:hAnsi="Times New Roman" w:cs="Times New Roman"/>
                      <w:sz w:val="20"/>
                      <w:szCs w:val="20"/>
                    </w:rPr>
                    <w:t>migrating</w:t>
                  </w:r>
                  <w:r w:rsidRPr="00CA1B1D">
                    <w:rPr>
                      <w:rFonts w:ascii="Times New Roman" w:hAnsi="Times New Roman" w:cs="Times New Roman"/>
                      <w:sz w:val="20"/>
                      <w:szCs w:val="20"/>
                    </w:rPr>
                    <w:t xml:space="preserve"> web application to Maven based web application and Code Quality Improvement</w:t>
                  </w:r>
                </w:p>
              </w:tc>
            </w:tr>
          </w:tbl>
          <w:p w14:paraId="4ECF933D" w14:textId="77777777" w:rsidR="003D05BD" w:rsidRPr="00CA1B1D" w:rsidRDefault="003D05BD" w:rsidP="0057341A">
            <w:pPr>
              <w:pStyle w:val="ListBullet"/>
              <w:numPr>
                <w:ilvl w:val="0"/>
                <w:numId w:val="0"/>
              </w:numPr>
              <w:ind w:left="720"/>
              <w:rPr>
                <w:rFonts w:ascii="Times New Roman" w:hAnsi="Times New Roman" w:cs="Times New Roman"/>
                <w:sz w:val="20"/>
                <w:szCs w:val="20"/>
              </w:rPr>
            </w:pPr>
          </w:p>
          <w:p w14:paraId="0C506F1E" w14:textId="77777777" w:rsidR="003D05BD" w:rsidRPr="00CA1B1D" w:rsidRDefault="003D05BD" w:rsidP="0057341A">
            <w:pPr>
              <w:pStyle w:val="ListBullet"/>
              <w:numPr>
                <w:ilvl w:val="0"/>
                <w:numId w:val="0"/>
              </w:numPr>
              <w:ind w:left="720"/>
              <w:rPr>
                <w:rFonts w:ascii="Times New Roman" w:hAnsi="Times New Roman" w:cs="Times New Roman"/>
                <w:sz w:val="20"/>
                <w:szCs w:val="20"/>
              </w:rPr>
            </w:pPr>
          </w:p>
          <w:p w14:paraId="04C39137" w14:textId="77777777" w:rsidR="003D05BD" w:rsidRPr="00CA1B1D" w:rsidRDefault="003D05BD" w:rsidP="0057341A">
            <w:pPr>
              <w:pStyle w:val="ListBullet"/>
              <w:rPr>
                <w:rFonts w:ascii="Times New Roman" w:hAnsi="Times New Roman" w:cs="Times New Roman"/>
              </w:rPr>
            </w:pPr>
            <w:r w:rsidRPr="00CA1B1D">
              <w:rPr>
                <w:rFonts w:ascii="Times New Roman" w:hAnsi="Times New Roman" w:cs="Times New Roman"/>
                <w:b/>
              </w:rPr>
              <w:t>AIG Portal Migration For myAIG Application:</w:t>
            </w:r>
          </w:p>
          <w:p w14:paraId="5DA6B11D" w14:textId="77777777" w:rsidR="003D05BD" w:rsidRPr="00CA1B1D" w:rsidRDefault="003D05BD" w:rsidP="0057341A">
            <w:pPr>
              <w:pStyle w:val="ListBullet"/>
              <w:numPr>
                <w:ilvl w:val="0"/>
                <w:numId w:val="0"/>
              </w:numPr>
              <w:ind w:left="360"/>
              <w:rPr>
                <w:rFonts w:ascii="Times New Roman" w:hAnsi="Times New Roman" w:cs="Times New Roman"/>
                <w:sz w:val="20"/>
                <w:szCs w:val="20"/>
              </w:rPr>
            </w:pPr>
          </w:p>
          <w:p w14:paraId="5EE57FF9" w14:textId="77777777" w:rsidR="003D05BD" w:rsidRPr="00B04D2F" w:rsidRDefault="003D05BD" w:rsidP="0057341A">
            <w:pPr>
              <w:pStyle w:val="ListBullet"/>
              <w:numPr>
                <w:ilvl w:val="0"/>
                <w:numId w:val="0"/>
              </w:numPr>
              <w:ind w:left="720"/>
              <w:rPr>
                <w:rFonts w:ascii="Times New Roman" w:hAnsi="Times New Roman" w:cs="Times New Roman"/>
              </w:rPr>
            </w:pPr>
            <w:r w:rsidRPr="00B04D2F">
              <w:rPr>
                <w:rFonts w:ascii="Times New Roman" w:hAnsi="Times New Roman" w:cs="Times New Roman"/>
              </w:rPr>
              <w:t>Migrating myAIG Applications from WebSphere Portal 6 to WebSphere Portal 8.5 and Database migration from Oracle 11g to 12c.</w:t>
            </w:r>
          </w:p>
          <w:p w14:paraId="256B5684" w14:textId="77777777" w:rsidR="003D05BD" w:rsidRPr="00CA1B1D" w:rsidRDefault="003D05BD" w:rsidP="0057341A">
            <w:pPr>
              <w:pStyle w:val="ListBullet"/>
              <w:numPr>
                <w:ilvl w:val="0"/>
                <w:numId w:val="0"/>
              </w:numPr>
              <w:ind w:left="720"/>
              <w:rPr>
                <w:rFonts w:ascii="Times New Roman" w:hAnsi="Times New Roman" w:cs="Times New Roman"/>
                <w:sz w:val="20"/>
                <w:szCs w:val="20"/>
              </w:rPr>
            </w:pPr>
          </w:p>
          <w:tbl>
            <w:tblPr>
              <w:tblStyle w:val="TableGrid"/>
              <w:tblW w:w="0" w:type="auto"/>
              <w:tblInd w:w="711" w:type="dxa"/>
              <w:tblBorders>
                <w:top w:val="single" w:sz="4" w:space="0" w:color="856628" w:themeColor="accent4"/>
                <w:left w:val="single" w:sz="4" w:space="0" w:color="856628" w:themeColor="accent4"/>
                <w:bottom w:val="single" w:sz="4" w:space="0" w:color="856628" w:themeColor="accent4"/>
                <w:right w:val="single" w:sz="4" w:space="0" w:color="856628" w:themeColor="accent4"/>
                <w:insideH w:val="single" w:sz="4" w:space="0" w:color="856628" w:themeColor="accent4"/>
                <w:insideV w:val="single" w:sz="4" w:space="0" w:color="856628" w:themeColor="accent4"/>
              </w:tblBorders>
              <w:tblLook w:val="04A0" w:firstRow="1" w:lastRow="0" w:firstColumn="1" w:lastColumn="0" w:noHBand="0" w:noVBand="1"/>
            </w:tblPr>
            <w:tblGrid>
              <w:gridCol w:w="1494"/>
              <w:gridCol w:w="8110"/>
            </w:tblGrid>
            <w:tr w:rsidR="003D05BD" w:rsidRPr="00CA1B1D" w14:paraId="40F7A706" w14:textId="77777777" w:rsidTr="00B04D2F">
              <w:trPr>
                <w:trHeight w:val="203"/>
              </w:trPr>
              <w:tc>
                <w:tcPr>
                  <w:tcW w:w="1494" w:type="dxa"/>
                </w:tcPr>
                <w:p w14:paraId="21E2BE60"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Team Size</w:t>
                  </w:r>
                </w:p>
              </w:tc>
              <w:tc>
                <w:tcPr>
                  <w:tcW w:w="8110" w:type="dxa"/>
                </w:tcPr>
                <w:p w14:paraId="12AE3A1A"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10</w:t>
                  </w:r>
                </w:p>
              </w:tc>
            </w:tr>
            <w:tr w:rsidR="003D05BD" w:rsidRPr="00CA1B1D" w14:paraId="5D8FA7BD" w14:textId="77777777" w:rsidTr="00B04D2F">
              <w:trPr>
                <w:trHeight w:val="203"/>
              </w:trPr>
              <w:tc>
                <w:tcPr>
                  <w:tcW w:w="1494" w:type="dxa"/>
                </w:tcPr>
                <w:p w14:paraId="77CF7821"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Role</w:t>
                  </w:r>
                </w:p>
              </w:tc>
              <w:tc>
                <w:tcPr>
                  <w:tcW w:w="8110" w:type="dxa"/>
                </w:tcPr>
                <w:p w14:paraId="6D4079DB"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SE</w:t>
                  </w:r>
                </w:p>
              </w:tc>
            </w:tr>
            <w:tr w:rsidR="003D05BD" w:rsidRPr="00CA1B1D" w14:paraId="0CDA2B5C" w14:textId="77777777" w:rsidTr="00B04D2F">
              <w:trPr>
                <w:trHeight w:val="203"/>
              </w:trPr>
              <w:tc>
                <w:tcPr>
                  <w:tcW w:w="1494" w:type="dxa"/>
                </w:tcPr>
                <w:p w14:paraId="6B22EE20"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Tools</w:t>
                  </w:r>
                </w:p>
              </w:tc>
              <w:tc>
                <w:tcPr>
                  <w:tcW w:w="8110" w:type="dxa"/>
                </w:tcPr>
                <w:p w14:paraId="3616341E" w14:textId="77777777" w:rsidR="003D05BD" w:rsidRPr="00CA1B1D" w:rsidRDefault="00E52E19"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Java, Portlet</w:t>
                  </w:r>
                  <w:r w:rsidR="003D05BD" w:rsidRPr="00CA1B1D">
                    <w:rPr>
                      <w:rFonts w:ascii="Times New Roman" w:hAnsi="Times New Roman" w:cs="Times New Roman"/>
                      <w:sz w:val="20"/>
                      <w:szCs w:val="20"/>
                    </w:rPr>
                    <w:t xml:space="preserve"> MVC,JSR 168 &amp; JSR 286 Portlets, Themes &amp; Skins, Ant, Hudson</w:t>
                  </w:r>
                </w:p>
              </w:tc>
            </w:tr>
            <w:tr w:rsidR="003D05BD" w:rsidRPr="00CA1B1D" w14:paraId="194CC265" w14:textId="77777777" w:rsidTr="00B04D2F">
              <w:trPr>
                <w:trHeight w:val="407"/>
              </w:trPr>
              <w:tc>
                <w:tcPr>
                  <w:tcW w:w="1494" w:type="dxa"/>
                </w:tcPr>
                <w:p w14:paraId="28BE0E56"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Responsibilities</w:t>
                  </w:r>
                </w:p>
              </w:tc>
              <w:tc>
                <w:tcPr>
                  <w:tcW w:w="8110" w:type="dxa"/>
                </w:tcPr>
                <w:p w14:paraId="1E38CFA3" w14:textId="77777777" w:rsidR="003D05BD" w:rsidRPr="00CA1B1D" w:rsidRDefault="003D05BD" w:rsidP="0057341A">
                  <w:pPr>
                    <w:rPr>
                      <w:rFonts w:ascii="Times New Roman" w:hAnsi="Times New Roman" w:cs="Times New Roman"/>
                      <w:sz w:val="20"/>
                      <w:szCs w:val="20"/>
                    </w:rPr>
                  </w:pPr>
                  <w:r w:rsidRPr="00CA1B1D">
                    <w:rPr>
                      <w:rFonts w:ascii="Times New Roman" w:hAnsi="Times New Roman" w:cs="Times New Roman"/>
                      <w:sz w:val="20"/>
                      <w:szCs w:val="20"/>
                    </w:rPr>
                    <w:t>Involved in development of the migration and POC for migrating the application</w:t>
                  </w:r>
                </w:p>
                <w:p w14:paraId="04826441" w14:textId="77777777" w:rsidR="003D05BD" w:rsidRPr="00CA1B1D" w:rsidRDefault="003D05BD" w:rsidP="0057341A">
                  <w:pPr>
                    <w:pStyle w:val="ListBullet"/>
                    <w:numPr>
                      <w:ilvl w:val="0"/>
                      <w:numId w:val="0"/>
                    </w:numPr>
                    <w:rPr>
                      <w:rFonts w:ascii="Times New Roman" w:hAnsi="Times New Roman" w:cs="Times New Roman"/>
                      <w:sz w:val="20"/>
                      <w:szCs w:val="20"/>
                    </w:rPr>
                  </w:pPr>
                </w:p>
              </w:tc>
            </w:tr>
          </w:tbl>
          <w:p w14:paraId="30CA59AF" w14:textId="77777777" w:rsidR="003D05BD" w:rsidRPr="00CA1B1D" w:rsidRDefault="003D05BD" w:rsidP="0057341A">
            <w:pPr>
              <w:pStyle w:val="ListBullet"/>
              <w:numPr>
                <w:ilvl w:val="0"/>
                <w:numId w:val="0"/>
              </w:numPr>
              <w:rPr>
                <w:rFonts w:ascii="Times New Roman" w:hAnsi="Times New Roman" w:cs="Times New Roman"/>
                <w:sz w:val="20"/>
                <w:szCs w:val="20"/>
              </w:rPr>
            </w:pPr>
          </w:p>
          <w:p w14:paraId="5DDF62DE" w14:textId="77777777" w:rsidR="003D05BD" w:rsidRPr="00CA1B1D" w:rsidRDefault="003D05BD" w:rsidP="0057341A">
            <w:pPr>
              <w:pStyle w:val="ListBullet"/>
              <w:numPr>
                <w:ilvl w:val="0"/>
                <w:numId w:val="0"/>
              </w:numPr>
              <w:rPr>
                <w:rFonts w:ascii="Times New Roman" w:hAnsi="Times New Roman" w:cs="Times New Roman"/>
                <w:sz w:val="20"/>
                <w:szCs w:val="20"/>
              </w:rPr>
            </w:pPr>
          </w:p>
          <w:p w14:paraId="5DE0C5C0" w14:textId="77777777" w:rsidR="003D05BD" w:rsidRPr="00CA1B1D" w:rsidRDefault="003D05BD" w:rsidP="0057341A">
            <w:pPr>
              <w:pStyle w:val="ListBullet"/>
              <w:rPr>
                <w:rFonts w:ascii="Times New Roman" w:hAnsi="Times New Roman" w:cs="Times New Roman"/>
              </w:rPr>
            </w:pPr>
            <w:r w:rsidRPr="00CA1B1D">
              <w:rPr>
                <w:rFonts w:ascii="Times New Roman" w:hAnsi="Times New Roman" w:cs="Times New Roman"/>
                <w:b/>
                <w:bCs/>
              </w:rPr>
              <w:t xml:space="preserve">AIG </w:t>
            </w:r>
            <w:r w:rsidR="00E52E19" w:rsidRPr="00CA1B1D">
              <w:rPr>
                <w:rFonts w:ascii="Times New Roman" w:hAnsi="Times New Roman" w:cs="Times New Roman"/>
                <w:b/>
                <w:bCs/>
              </w:rPr>
              <w:t>Latin-American</w:t>
            </w:r>
            <w:r w:rsidRPr="00CA1B1D">
              <w:rPr>
                <w:rFonts w:ascii="Times New Roman" w:hAnsi="Times New Roman" w:cs="Times New Roman"/>
                <w:b/>
                <w:bCs/>
              </w:rPr>
              <w:t xml:space="preserve"> myAIG Portal Dev (T&amp;M):</w:t>
            </w:r>
          </w:p>
          <w:p w14:paraId="130F2E32" w14:textId="77777777" w:rsidR="003D05BD" w:rsidRPr="00CA1B1D" w:rsidRDefault="003D05BD" w:rsidP="0057341A">
            <w:pPr>
              <w:pStyle w:val="ListBullet"/>
              <w:numPr>
                <w:ilvl w:val="0"/>
                <w:numId w:val="0"/>
              </w:numPr>
              <w:ind w:left="360"/>
              <w:rPr>
                <w:rFonts w:ascii="Times New Roman" w:hAnsi="Times New Roman" w:cs="Times New Roman"/>
                <w:sz w:val="20"/>
                <w:szCs w:val="20"/>
              </w:rPr>
            </w:pPr>
          </w:p>
          <w:p w14:paraId="486BE6AA" w14:textId="77777777" w:rsidR="003D05BD" w:rsidRPr="00B04D2F" w:rsidRDefault="003D05BD" w:rsidP="003D05BD">
            <w:pPr>
              <w:pStyle w:val="ListBullet"/>
              <w:numPr>
                <w:ilvl w:val="0"/>
                <w:numId w:val="0"/>
              </w:numPr>
              <w:ind w:left="720"/>
              <w:rPr>
                <w:rFonts w:ascii="Times New Roman" w:hAnsi="Times New Roman" w:cs="Times New Roman"/>
              </w:rPr>
            </w:pPr>
            <w:r w:rsidRPr="00B04D2F">
              <w:rPr>
                <w:rFonts w:ascii="Times New Roman" w:hAnsi="Times New Roman" w:cs="Times New Roman"/>
              </w:rPr>
              <w:t>LAR Portal is an external facing single gateway for all broker applications for the region Brazil and Colombia. The portal will provide self service capabilities and unified view of AIG products and services. The internal users can use the portal for support and other administrative functionalities</w:t>
            </w:r>
          </w:p>
          <w:p w14:paraId="6E7CF1EE" w14:textId="77777777" w:rsidR="003D05BD" w:rsidRPr="00CA1B1D" w:rsidRDefault="003D05BD" w:rsidP="0057341A">
            <w:pPr>
              <w:pStyle w:val="ListBullet"/>
              <w:numPr>
                <w:ilvl w:val="0"/>
                <w:numId w:val="0"/>
              </w:numPr>
              <w:ind w:left="720"/>
              <w:rPr>
                <w:rFonts w:ascii="Times New Roman" w:hAnsi="Times New Roman" w:cs="Times New Roman"/>
                <w:sz w:val="20"/>
                <w:szCs w:val="20"/>
              </w:rPr>
            </w:pPr>
          </w:p>
          <w:tbl>
            <w:tblPr>
              <w:tblStyle w:val="TableGrid"/>
              <w:tblW w:w="0" w:type="auto"/>
              <w:tblInd w:w="711" w:type="dxa"/>
              <w:tblBorders>
                <w:top w:val="single" w:sz="4" w:space="0" w:color="856628" w:themeColor="accent4"/>
                <w:left w:val="single" w:sz="4" w:space="0" w:color="856628" w:themeColor="accent4"/>
                <w:bottom w:val="single" w:sz="4" w:space="0" w:color="856628" w:themeColor="accent4"/>
                <w:right w:val="single" w:sz="4" w:space="0" w:color="856628" w:themeColor="accent4"/>
                <w:insideH w:val="single" w:sz="4" w:space="0" w:color="856628" w:themeColor="accent4"/>
                <w:insideV w:val="single" w:sz="4" w:space="0" w:color="856628" w:themeColor="accent4"/>
              </w:tblBorders>
              <w:tblLook w:val="04A0" w:firstRow="1" w:lastRow="0" w:firstColumn="1" w:lastColumn="0" w:noHBand="0" w:noVBand="1"/>
            </w:tblPr>
            <w:tblGrid>
              <w:gridCol w:w="1494"/>
              <w:gridCol w:w="8110"/>
            </w:tblGrid>
            <w:tr w:rsidR="003D05BD" w:rsidRPr="00CA1B1D" w14:paraId="7AF477CA" w14:textId="77777777" w:rsidTr="00B04D2F">
              <w:trPr>
                <w:trHeight w:val="203"/>
              </w:trPr>
              <w:tc>
                <w:tcPr>
                  <w:tcW w:w="1494" w:type="dxa"/>
                </w:tcPr>
                <w:p w14:paraId="4A5A200F"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Team Size</w:t>
                  </w:r>
                </w:p>
              </w:tc>
              <w:tc>
                <w:tcPr>
                  <w:tcW w:w="8110" w:type="dxa"/>
                </w:tcPr>
                <w:p w14:paraId="7E8CCF2A"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4</w:t>
                  </w:r>
                </w:p>
              </w:tc>
            </w:tr>
            <w:tr w:rsidR="003D05BD" w:rsidRPr="00CA1B1D" w14:paraId="3A09B583" w14:textId="77777777" w:rsidTr="00B04D2F">
              <w:trPr>
                <w:trHeight w:val="203"/>
              </w:trPr>
              <w:tc>
                <w:tcPr>
                  <w:tcW w:w="1494" w:type="dxa"/>
                </w:tcPr>
                <w:p w14:paraId="0FA47234"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Role</w:t>
                  </w:r>
                </w:p>
              </w:tc>
              <w:tc>
                <w:tcPr>
                  <w:tcW w:w="8110" w:type="dxa"/>
                </w:tcPr>
                <w:p w14:paraId="32BDE512"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SE</w:t>
                  </w:r>
                </w:p>
              </w:tc>
            </w:tr>
            <w:tr w:rsidR="003D05BD" w:rsidRPr="00CA1B1D" w14:paraId="5CF7D134" w14:textId="77777777" w:rsidTr="00B04D2F">
              <w:trPr>
                <w:trHeight w:val="203"/>
              </w:trPr>
              <w:tc>
                <w:tcPr>
                  <w:tcW w:w="1494" w:type="dxa"/>
                </w:tcPr>
                <w:p w14:paraId="2185317E"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Tools</w:t>
                  </w:r>
                </w:p>
              </w:tc>
              <w:tc>
                <w:tcPr>
                  <w:tcW w:w="8110" w:type="dxa"/>
                </w:tcPr>
                <w:p w14:paraId="0DC86C85"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RAD, HTML, POJO, JSR 168 &amp; JSR 286 Portlets, Themes &amp; Skins</w:t>
                  </w:r>
                </w:p>
              </w:tc>
            </w:tr>
            <w:tr w:rsidR="003D05BD" w:rsidRPr="00CA1B1D" w14:paraId="7487867F" w14:textId="77777777" w:rsidTr="00B04D2F">
              <w:trPr>
                <w:trHeight w:val="203"/>
              </w:trPr>
              <w:tc>
                <w:tcPr>
                  <w:tcW w:w="1494" w:type="dxa"/>
                </w:tcPr>
                <w:p w14:paraId="2A219C25" w14:textId="77777777" w:rsidR="003D05BD" w:rsidRPr="00CA1B1D" w:rsidRDefault="003D05BD" w:rsidP="0057341A">
                  <w:pPr>
                    <w:pStyle w:val="ListBullet"/>
                    <w:numPr>
                      <w:ilvl w:val="0"/>
                      <w:numId w:val="0"/>
                    </w:numPr>
                    <w:rPr>
                      <w:rFonts w:ascii="Times New Roman" w:hAnsi="Times New Roman" w:cs="Times New Roman"/>
                      <w:sz w:val="20"/>
                      <w:szCs w:val="20"/>
                    </w:rPr>
                  </w:pPr>
                  <w:r w:rsidRPr="00CA1B1D">
                    <w:rPr>
                      <w:rFonts w:ascii="Times New Roman" w:hAnsi="Times New Roman" w:cs="Times New Roman"/>
                      <w:sz w:val="20"/>
                      <w:szCs w:val="20"/>
                    </w:rPr>
                    <w:t>Responsibilities</w:t>
                  </w:r>
                </w:p>
              </w:tc>
              <w:tc>
                <w:tcPr>
                  <w:tcW w:w="8110" w:type="dxa"/>
                </w:tcPr>
                <w:p w14:paraId="667012A1" w14:textId="77777777" w:rsidR="003D05BD" w:rsidRPr="00CA1B1D" w:rsidRDefault="003D05BD" w:rsidP="0057341A">
                  <w:pPr>
                    <w:rPr>
                      <w:rFonts w:ascii="Times New Roman" w:hAnsi="Times New Roman" w:cs="Times New Roman"/>
                      <w:sz w:val="20"/>
                      <w:szCs w:val="20"/>
                    </w:rPr>
                  </w:pPr>
                  <w:r w:rsidRPr="00CA1B1D">
                    <w:rPr>
                      <w:rFonts w:ascii="Times New Roman" w:hAnsi="Times New Roman" w:cs="Times New Roman"/>
                      <w:sz w:val="20"/>
                      <w:szCs w:val="20"/>
                    </w:rPr>
                    <w:t xml:space="preserve">Worked on POCs for Spring portlet, </w:t>
                  </w:r>
                  <w:r w:rsidR="00A51B97" w:rsidRPr="00CA1B1D">
                    <w:rPr>
                      <w:rFonts w:ascii="Times New Roman" w:hAnsi="Times New Roman" w:cs="Times New Roman"/>
                      <w:sz w:val="20"/>
                      <w:szCs w:val="20"/>
                    </w:rPr>
                    <w:t xml:space="preserve">JSP and </w:t>
                  </w:r>
                  <w:r w:rsidRPr="00CA1B1D">
                    <w:rPr>
                      <w:rFonts w:ascii="Times New Roman" w:hAnsi="Times New Roman" w:cs="Times New Roman"/>
                      <w:sz w:val="20"/>
                      <w:szCs w:val="20"/>
                    </w:rPr>
                    <w:t>theme development</w:t>
                  </w:r>
                </w:p>
              </w:tc>
            </w:tr>
          </w:tbl>
          <w:p w14:paraId="0E3FB871" w14:textId="77777777" w:rsidR="003D05BD" w:rsidRPr="00CA1B1D" w:rsidRDefault="003D05BD" w:rsidP="0057341A">
            <w:pPr>
              <w:pStyle w:val="ListBullet"/>
              <w:numPr>
                <w:ilvl w:val="0"/>
                <w:numId w:val="0"/>
              </w:numPr>
              <w:rPr>
                <w:rFonts w:ascii="Times New Roman" w:hAnsi="Times New Roman" w:cs="Times New Roman"/>
              </w:rPr>
            </w:pPr>
          </w:p>
        </w:tc>
      </w:tr>
      <w:tr w:rsidR="001D0BF1" w:rsidRPr="00CA1B1D" w14:paraId="0C33F2DF" w14:textId="77777777" w:rsidTr="00B04D2F">
        <w:trPr>
          <w:trHeight w:val="231"/>
        </w:trPr>
        <w:tc>
          <w:tcPr>
            <w:tcW w:w="10800" w:type="dxa"/>
          </w:tcPr>
          <w:p w14:paraId="5D1866FD" w14:textId="77777777" w:rsidR="00EB405A" w:rsidRPr="00CA1B1D" w:rsidRDefault="00EB405A" w:rsidP="005211C2">
            <w:pPr>
              <w:pStyle w:val="ListBullet"/>
              <w:numPr>
                <w:ilvl w:val="0"/>
                <w:numId w:val="0"/>
              </w:numPr>
              <w:rPr>
                <w:rFonts w:ascii="Times New Roman" w:hAnsi="Times New Roman" w:cs="Times New Roman"/>
              </w:rPr>
            </w:pPr>
          </w:p>
        </w:tc>
      </w:tr>
    </w:tbl>
    <w:p w14:paraId="3FF90B43" w14:textId="77777777" w:rsidR="00486277" w:rsidRPr="00CA1B1D" w:rsidRDefault="003C612E" w:rsidP="00486277">
      <w:pPr>
        <w:pStyle w:val="Heading1"/>
        <w:rPr>
          <w:rFonts w:ascii="Times New Roman" w:hAnsi="Times New Roman" w:cs="Times New Roman"/>
        </w:rPr>
      </w:pPr>
      <w:r w:rsidRPr="00CA1B1D">
        <w:rPr>
          <w:rFonts w:ascii="Times New Roman" w:hAnsi="Times New Roman" w:cs="Times New Roman"/>
        </w:rPr>
        <w:lastRenderedPageBreak/>
        <w:t xml:space="preserve">TECHNICAL </w:t>
      </w:r>
      <w:sdt>
        <w:sdtPr>
          <w:rPr>
            <w:rFonts w:ascii="Times New Roman" w:hAnsi="Times New Roman" w:cs="Times New Roman"/>
          </w:rPr>
          <w:alias w:val="Skills:"/>
          <w:tag w:val="Skills:"/>
          <w:id w:val="-1392877668"/>
          <w:placeholder>
            <w:docPart w:val="176E5858F670425191BD6F8AA3604F63"/>
          </w:placeholder>
          <w:temporary/>
          <w:showingPlcHdr/>
        </w:sdtPr>
        <w:sdtEndPr/>
        <w:sdtContent>
          <w:r w:rsidR="00486277" w:rsidRPr="00CA1B1D">
            <w:rPr>
              <w:rFonts w:ascii="Times New Roman" w:hAnsi="Times New Roman" w:cs="Times New Roman"/>
            </w:rPr>
            <w:t>Skills</w:t>
          </w:r>
        </w:sdtContent>
      </w:sdt>
    </w:p>
    <w:tbl>
      <w:tblPr>
        <w:tblStyle w:val="TableGrid"/>
        <w:tblW w:w="5152" w:type="pct"/>
        <w:tblCellMar>
          <w:left w:w="0" w:type="dxa"/>
          <w:right w:w="0" w:type="dxa"/>
        </w:tblCellMar>
        <w:tblLook w:val="04A0" w:firstRow="1" w:lastRow="0" w:firstColumn="1" w:lastColumn="0" w:noHBand="0" w:noVBand="1"/>
        <w:tblDescription w:val="Skills layout table"/>
      </w:tblPr>
      <w:tblGrid>
        <w:gridCol w:w="10175"/>
      </w:tblGrid>
      <w:tr w:rsidR="00962ECA" w:rsidRPr="00CA1B1D" w14:paraId="1D07ACDD" w14:textId="77777777" w:rsidTr="00B04D2F">
        <w:trPr>
          <w:trHeight w:val="3605"/>
        </w:trPr>
        <w:tc>
          <w:tcPr>
            <w:tcW w:w="9645" w:type="dxa"/>
          </w:tcPr>
          <w:p w14:paraId="6B9D4EC7" w14:textId="0CE41398" w:rsidR="007617FC" w:rsidRDefault="007617FC" w:rsidP="005211C2">
            <w:pPr>
              <w:pStyle w:val="ListBullet"/>
              <w:numPr>
                <w:ilvl w:val="0"/>
                <w:numId w:val="0"/>
              </w:numPr>
              <w:ind w:left="720"/>
              <w:contextualSpacing w:val="0"/>
              <w:rPr>
                <w:rFonts w:ascii="Times New Roman" w:hAnsi="Times New Roman" w:cs="Times New Roman"/>
              </w:rPr>
            </w:pPr>
          </w:p>
          <w:tbl>
            <w:tblPr>
              <w:tblStyle w:val="TableGrid"/>
              <w:tblW w:w="10161"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2"/>
              <w:gridCol w:w="1649"/>
              <w:gridCol w:w="1620"/>
              <w:gridCol w:w="1620"/>
              <w:gridCol w:w="2340"/>
            </w:tblGrid>
            <w:tr w:rsidR="00AB54CF" w14:paraId="2FA2A5E3" w14:textId="77777777" w:rsidTr="00AB54CF">
              <w:trPr>
                <w:trHeight w:val="200"/>
              </w:trPr>
              <w:tc>
                <w:tcPr>
                  <w:tcW w:w="2932" w:type="dxa"/>
                </w:tcPr>
                <w:p w14:paraId="65F98A50" w14:textId="71092BCE"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b/>
                    </w:rPr>
                    <w:t>Web/Rest API</w:t>
                  </w:r>
                  <w:r w:rsidR="008D37D5">
                    <w:rPr>
                      <w:rFonts w:ascii="Times New Roman" w:hAnsi="Times New Roman" w:cs="Times New Roman"/>
                      <w:b/>
                    </w:rPr>
                    <w:t>/</w:t>
                  </w:r>
                  <w:r w:rsidRPr="00CA1B1D">
                    <w:rPr>
                      <w:rFonts w:ascii="Times New Roman" w:hAnsi="Times New Roman" w:cs="Times New Roman"/>
                      <w:b/>
                    </w:rPr>
                    <w:t>Frameworks</w:t>
                  </w:r>
                </w:p>
              </w:tc>
              <w:tc>
                <w:tcPr>
                  <w:tcW w:w="1649" w:type="dxa"/>
                </w:tcPr>
                <w:p w14:paraId="313C08DD" w14:textId="2351E521"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b/>
                    </w:rPr>
                    <w:t>Database</w:t>
                  </w:r>
                </w:p>
              </w:tc>
              <w:tc>
                <w:tcPr>
                  <w:tcW w:w="1620" w:type="dxa"/>
                </w:tcPr>
                <w:p w14:paraId="672CCC0B" w14:textId="747CDB96"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b/>
                    </w:rPr>
                    <w:t>DevOps</w:t>
                  </w:r>
                </w:p>
              </w:tc>
              <w:tc>
                <w:tcPr>
                  <w:tcW w:w="1620" w:type="dxa"/>
                </w:tcPr>
                <w:p w14:paraId="3C9C9FF5" w14:textId="23C187CF"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b/>
                    </w:rPr>
                    <w:t>Process</w:t>
                  </w:r>
                </w:p>
              </w:tc>
              <w:tc>
                <w:tcPr>
                  <w:tcW w:w="2340" w:type="dxa"/>
                </w:tcPr>
                <w:p w14:paraId="5FB14B4D" w14:textId="09F89156"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b/>
                    </w:rPr>
                    <w:t>Tools</w:t>
                  </w:r>
                </w:p>
              </w:tc>
            </w:tr>
            <w:tr w:rsidR="00AB54CF" w14:paraId="0518811C" w14:textId="77777777" w:rsidTr="00AB54CF">
              <w:trPr>
                <w:trHeight w:val="2585"/>
              </w:trPr>
              <w:tc>
                <w:tcPr>
                  <w:tcW w:w="2932" w:type="dxa"/>
                </w:tcPr>
                <w:p w14:paraId="020AF0B0" w14:textId="77777777" w:rsidR="007617FC" w:rsidRDefault="007617FC" w:rsidP="005211C2">
                  <w:pPr>
                    <w:pStyle w:val="ListBullet"/>
                    <w:numPr>
                      <w:ilvl w:val="0"/>
                      <w:numId w:val="0"/>
                    </w:numPr>
                    <w:rPr>
                      <w:rFonts w:ascii="Times New Roman" w:hAnsi="Times New Roman" w:cs="Times New Roman"/>
                    </w:rPr>
                  </w:pPr>
                  <w:r>
                    <w:rPr>
                      <w:rFonts w:ascii="Times New Roman" w:hAnsi="Times New Roman" w:cs="Times New Roman"/>
                    </w:rPr>
                    <w:t xml:space="preserve">Core </w:t>
                  </w:r>
                  <w:r w:rsidRPr="00CA1B1D">
                    <w:rPr>
                      <w:rFonts w:ascii="Times New Roman" w:hAnsi="Times New Roman" w:cs="Times New Roman"/>
                    </w:rPr>
                    <w:t>Java 7</w:t>
                  </w:r>
                </w:p>
                <w:p w14:paraId="21EA4047" w14:textId="283CB999"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 xml:space="preserve">Spring </w:t>
                  </w:r>
                  <w:r>
                    <w:rPr>
                      <w:rFonts w:ascii="Times New Roman" w:hAnsi="Times New Roman" w:cs="Times New Roman"/>
                    </w:rPr>
                    <w:t>Framework 4</w:t>
                  </w:r>
                </w:p>
                <w:p w14:paraId="3CA8F7DA" w14:textId="36A33D81" w:rsidR="00A91A6F" w:rsidRDefault="00A91A6F" w:rsidP="005211C2">
                  <w:pPr>
                    <w:pStyle w:val="ListBullet"/>
                    <w:numPr>
                      <w:ilvl w:val="0"/>
                      <w:numId w:val="0"/>
                    </w:numPr>
                    <w:rPr>
                      <w:rFonts w:ascii="Times New Roman" w:hAnsi="Times New Roman" w:cs="Times New Roman"/>
                    </w:rPr>
                  </w:pPr>
                  <w:r w:rsidRPr="00CA1B1D">
                    <w:rPr>
                      <w:rFonts w:ascii="Times New Roman" w:hAnsi="Times New Roman" w:cs="Times New Roman"/>
                    </w:rPr>
                    <w:t xml:space="preserve">REST </w:t>
                  </w:r>
                  <w:r w:rsidR="00243245">
                    <w:rPr>
                      <w:rFonts w:ascii="Times New Roman" w:hAnsi="Times New Roman" w:cs="Times New Roman"/>
                    </w:rPr>
                    <w:t>API/SOAP API</w:t>
                  </w:r>
                </w:p>
                <w:p w14:paraId="18F8E1D4" w14:textId="2539F262" w:rsidR="00A91A6F" w:rsidRDefault="00A91A6F" w:rsidP="00A91A6F">
                  <w:pPr>
                    <w:pStyle w:val="ListBullet"/>
                    <w:numPr>
                      <w:ilvl w:val="0"/>
                      <w:numId w:val="0"/>
                    </w:numPr>
                    <w:rPr>
                      <w:rFonts w:ascii="Times New Roman" w:hAnsi="Times New Roman" w:cs="Times New Roman"/>
                    </w:rPr>
                  </w:pPr>
                  <w:r>
                    <w:rPr>
                      <w:rFonts w:ascii="Times New Roman" w:hAnsi="Times New Roman" w:cs="Times New Roman"/>
                    </w:rPr>
                    <w:t>Hibernate 4</w:t>
                  </w:r>
                  <w:r w:rsidR="003416FE">
                    <w:rPr>
                      <w:rFonts w:ascii="Times New Roman" w:hAnsi="Times New Roman" w:cs="Times New Roman"/>
                    </w:rPr>
                    <w:t>/</w:t>
                  </w:r>
                  <w:r w:rsidR="003416FE" w:rsidRPr="00CA1B1D">
                    <w:rPr>
                      <w:rFonts w:ascii="Times New Roman" w:hAnsi="Times New Roman" w:cs="Times New Roman"/>
                    </w:rPr>
                    <w:t xml:space="preserve"> JPA</w:t>
                  </w:r>
                </w:p>
                <w:p w14:paraId="648778D9" w14:textId="77777777"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Spring Boot</w:t>
                  </w:r>
                  <w:r>
                    <w:rPr>
                      <w:rFonts w:ascii="Times New Roman" w:hAnsi="Times New Roman" w:cs="Times New Roman"/>
                    </w:rPr>
                    <w:t xml:space="preserve"> 1.3</w:t>
                  </w:r>
                </w:p>
                <w:p w14:paraId="14BC9754" w14:textId="4BB9AAA5"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Micro Services</w:t>
                  </w:r>
                </w:p>
                <w:p w14:paraId="2CD46B10" w14:textId="00138BF1" w:rsidR="0073372E" w:rsidRDefault="0073372E" w:rsidP="005211C2">
                  <w:pPr>
                    <w:pStyle w:val="ListBullet"/>
                    <w:numPr>
                      <w:ilvl w:val="0"/>
                      <w:numId w:val="0"/>
                    </w:numPr>
                    <w:rPr>
                      <w:rFonts w:ascii="Times New Roman" w:hAnsi="Times New Roman" w:cs="Times New Roman"/>
                    </w:rPr>
                  </w:pPr>
                  <w:r>
                    <w:rPr>
                      <w:rFonts w:ascii="Times New Roman" w:hAnsi="Times New Roman" w:cs="Times New Roman"/>
                    </w:rPr>
                    <w:t>Spring Cloud</w:t>
                  </w:r>
                </w:p>
                <w:p w14:paraId="71D69052" w14:textId="7C893724" w:rsidR="007617FC" w:rsidRDefault="00236468" w:rsidP="005211C2">
                  <w:pPr>
                    <w:pStyle w:val="ListBullet"/>
                    <w:numPr>
                      <w:ilvl w:val="0"/>
                      <w:numId w:val="0"/>
                    </w:numPr>
                    <w:rPr>
                      <w:rFonts w:ascii="Times New Roman" w:hAnsi="Times New Roman" w:cs="Times New Roman"/>
                    </w:rPr>
                  </w:pPr>
                  <w:r>
                    <w:rPr>
                      <w:rFonts w:ascii="Times New Roman" w:hAnsi="Times New Roman" w:cs="Times New Roman"/>
                    </w:rPr>
                    <w:t>J2EE-</w:t>
                  </w:r>
                  <w:r w:rsidR="007617FC" w:rsidRPr="00CA1B1D">
                    <w:rPr>
                      <w:rFonts w:ascii="Times New Roman" w:hAnsi="Times New Roman" w:cs="Times New Roman"/>
                    </w:rPr>
                    <w:t>JSP</w:t>
                  </w:r>
                  <w:r w:rsidR="00DE152A">
                    <w:rPr>
                      <w:rFonts w:ascii="Times New Roman" w:hAnsi="Times New Roman" w:cs="Times New Roman"/>
                    </w:rPr>
                    <w:t>/</w:t>
                  </w:r>
                  <w:r w:rsidR="007617FC" w:rsidRPr="00CA1B1D">
                    <w:rPr>
                      <w:rFonts w:ascii="Times New Roman" w:hAnsi="Times New Roman" w:cs="Times New Roman"/>
                    </w:rPr>
                    <w:t>Servlets</w:t>
                  </w:r>
                  <w:r w:rsidR="00DE152A">
                    <w:rPr>
                      <w:rFonts w:ascii="Times New Roman" w:hAnsi="Times New Roman" w:cs="Times New Roman"/>
                    </w:rPr>
                    <w:t>/</w:t>
                  </w:r>
                  <w:r w:rsidR="007617FC" w:rsidRPr="00CA1B1D">
                    <w:rPr>
                      <w:rFonts w:ascii="Times New Roman" w:hAnsi="Times New Roman" w:cs="Times New Roman"/>
                    </w:rPr>
                    <w:t>JDBC</w:t>
                  </w:r>
                </w:p>
                <w:p w14:paraId="43BD7A94" w14:textId="200EF505"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SQL</w:t>
                  </w:r>
                  <w:r w:rsidR="00E6266D">
                    <w:rPr>
                      <w:rFonts w:ascii="Times New Roman" w:hAnsi="Times New Roman" w:cs="Times New Roman"/>
                    </w:rPr>
                    <w:t>/</w:t>
                  </w:r>
                  <w:r w:rsidRPr="00CA1B1D">
                    <w:rPr>
                      <w:rFonts w:ascii="Times New Roman" w:hAnsi="Times New Roman" w:cs="Times New Roman"/>
                    </w:rPr>
                    <w:t>PL-SQL</w:t>
                  </w:r>
                </w:p>
                <w:p w14:paraId="1C837624" w14:textId="6CEC9915"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HTML/CSS JavaScript</w:t>
                  </w:r>
                  <w:r w:rsidR="0073372E">
                    <w:rPr>
                      <w:rFonts w:ascii="Times New Roman" w:hAnsi="Times New Roman" w:cs="Times New Roman"/>
                    </w:rPr>
                    <w:t xml:space="preserve"> Basics</w:t>
                  </w:r>
                </w:p>
                <w:p w14:paraId="795800D5" w14:textId="33BE83D8"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AngularJS /2</w:t>
                  </w:r>
                </w:p>
                <w:p w14:paraId="26AF2FAD" w14:textId="42E56919"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Solar Search Engine</w:t>
                  </w:r>
                </w:p>
                <w:p w14:paraId="75FDCD6E" w14:textId="3ECCC2CC" w:rsidR="000711FD" w:rsidRDefault="000711FD" w:rsidP="005211C2">
                  <w:pPr>
                    <w:pStyle w:val="ListBullet"/>
                    <w:numPr>
                      <w:ilvl w:val="0"/>
                      <w:numId w:val="0"/>
                    </w:numPr>
                    <w:rPr>
                      <w:rFonts w:ascii="Times New Roman" w:hAnsi="Times New Roman" w:cs="Times New Roman"/>
                    </w:rPr>
                  </w:pPr>
                  <w:r>
                    <w:rPr>
                      <w:rFonts w:ascii="Times New Roman" w:hAnsi="Times New Roman" w:cs="Times New Roman"/>
                    </w:rPr>
                    <w:t>Docker Basics</w:t>
                  </w:r>
                </w:p>
                <w:p w14:paraId="4854FD94" w14:textId="77777777" w:rsidR="005C7F06" w:rsidRDefault="005C7F06" w:rsidP="005211C2">
                  <w:pPr>
                    <w:pStyle w:val="ListBullet"/>
                    <w:numPr>
                      <w:ilvl w:val="0"/>
                      <w:numId w:val="0"/>
                    </w:numPr>
                    <w:rPr>
                      <w:rFonts w:ascii="Times New Roman" w:hAnsi="Times New Roman" w:cs="Times New Roman"/>
                    </w:rPr>
                  </w:pPr>
                </w:p>
                <w:p w14:paraId="0DC2B1EF" w14:textId="216D1BF7" w:rsidR="007617FC" w:rsidRDefault="007617FC" w:rsidP="004A47C0">
                  <w:pPr>
                    <w:pStyle w:val="ListBullet"/>
                    <w:numPr>
                      <w:ilvl w:val="0"/>
                      <w:numId w:val="0"/>
                    </w:numPr>
                    <w:rPr>
                      <w:rFonts w:ascii="Times New Roman" w:hAnsi="Times New Roman" w:cs="Times New Roman"/>
                    </w:rPr>
                  </w:pPr>
                </w:p>
              </w:tc>
              <w:tc>
                <w:tcPr>
                  <w:tcW w:w="1649" w:type="dxa"/>
                </w:tcPr>
                <w:p w14:paraId="7F7C9E6D" w14:textId="77777777"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MYSQL</w:t>
                  </w:r>
                </w:p>
                <w:p w14:paraId="7D91DBB1" w14:textId="77777777"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Oracle 10g</w:t>
                  </w:r>
                </w:p>
                <w:p w14:paraId="732C8930" w14:textId="77777777"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DB2</w:t>
                  </w:r>
                </w:p>
                <w:p w14:paraId="173074C3" w14:textId="77777777"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MongoDB</w:t>
                  </w:r>
                </w:p>
                <w:p w14:paraId="0130E7B5" w14:textId="66BE9136" w:rsidR="00AB0609" w:rsidRDefault="00AB0609" w:rsidP="005211C2">
                  <w:pPr>
                    <w:pStyle w:val="ListBullet"/>
                    <w:numPr>
                      <w:ilvl w:val="0"/>
                      <w:numId w:val="0"/>
                    </w:numPr>
                    <w:rPr>
                      <w:rFonts w:ascii="Times New Roman" w:hAnsi="Times New Roman" w:cs="Times New Roman"/>
                    </w:rPr>
                  </w:pPr>
                  <w:r>
                    <w:rPr>
                      <w:rFonts w:ascii="Times New Roman" w:hAnsi="Times New Roman" w:cs="Times New Roman"/>
                    </w:rPr>
                    <w:t>Postgres</w:t>
                  </w:r>
                </w:p>
              </w:tc>
              <w:tc>
                <w:tcPr>
                  <w:tcW w:w="1620" w:type="dxa"/>
                </w:tcPr>
                <w:p w14:paraId="6B4EC8B5" w14:textId="77777777"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Jenkins</w:t>
                  </w:r>
                </w:p>
                <w:p w14:paraId="0283BC5E" w14:textId="77777777"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Maven</w:t>
                  </w:r>
                  <w:r>
                    <w:rPr>
                      <w:rFonts w:ascii="Times New Roman" w:hAnsi="Times New Roman" w:cs="Times New Roman"/>
                    </w:rPr>
                    <w:t xml:space="preserve"> 4</w:t>
                  </w:r>
                </w:p>
                <w:p w14:paraId="749F4190" w14:textId="4B13A794" w:rsidR="007617FC" w:rsidRDefault="007617FC" w:rsidP="005211C2">
                  <w:pPr>
                    <w:pStyle w:val="ListBullet"/>
                    <w:numPr>
                      <w:ilvl w:val="0"/>
                      <w:numId w:val="0"/>
                    </w:numPr>
                    <w:rPr>
                      <w:rFonts w:ascii="Times New Roman" w:hAnsi="Times New Roman" w:cs="Times New Roman"/>
                    </w:rPr>
                  </w:pPr>
                  <w:r w:rsidRPr="00043069">
                    <w:rPr>
                      <w:rFonts w:ascii="Times New Roman" w:hAnsi="Times New Roman" w:cs="Times New Roman"/>
                    </w:rPr>
                    <w:t>SonarQube</w:t>
                  </w:r>
                </w:p>
                <w:p w14:paraId="1ACB8525" w14:textId="77777777"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Git</w:t>
                  </w:r>
                  <w:r>
                    <w:rPr>
                      <w:rFonts w:ascii="Times New Roman" w:hAnsi="Times New Roman" w:cs="Times New Roman"/>
                    </w:rPr>
                    <w:t>Hub</w:t>
                  </w:r>
                </w:p>
                <w:p w14:paraId="5EABF9D4" w14:textId="77777777"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SVN</w:t>
                  </w:r>
                </w:p>
                <w:p w14:paraId="4C35C1FA" w14:textId="069C167C"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PVCS</w:t>
                  </w:r>
                </w:p>
              </w:tc>
              <w:tc>
                <w:tcPr>
                  <w:tcW w:w="1620" w:type="dxa"/>
                </w:tcPr>
                <w:p w14:paraId="72FE1780" w14:textId="5D89227C"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Agile</w:t>
                  </w:r>
                  <w:r>
                    <w:rPr>
                      <w:rFonts w:ascii="Times New Roman" w:hAnsi="Times New Roman" w:cs="Times New Roman"/>
                    </w:rPr>
                    <w:t xml:space="preserve"> SD</w:t>
                  </w:r>
                </w:p>
                <w:p w14:paraId="657C55F4" w14:textId="3B4CBD95"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Waterfall</w:t>
                  </w:r>
                  <w:r>
                    <w:rPr>
                      <w:rFonts w:ascii="Times New Roman" w:hAnsi="Times New Roman" w:cs="Times New Roman"/>
                    </w:rPr>
                    <w:t xml:space="preserve"> SD</w:t>
                  </w:r>
                </w:p>
                <w:p w14:paraId="1A664B9B" w14:textId="77777777"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Insurance</w:t>
                  </w:r>
                </w:p>
                <w:p w14:paraId="455F68A4" w14:textId="07A91425"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Rally</w:t>
                  </w:r>
                  <w:r>
                    <w:rPr>
                      <w:rFonts w:ascii="Times New Roman" w:hAnsi="Times New Roman" w:cs="Times New Roman"/>
                    </w:rPr>
                    <w:t xml:space="preserve"> </w:t>
                  </w:r>
                  <w:r w:rsidR="00CE1369" w:rsidRPr="00CE1369">
                    <w:rPr>
                      <w:rFonts w:ascii="Times New Roman" w:hAnsi="Times New Roman" w:cs="Times New Roman"/>
                    </w:rPr>
                    <w:t>agile tool</w:t>
                  </w:r>
                </w:p>
              </w:tc>
              <w:tc>
                <w:tcPr>
                  <w:tcW w:w="2340" w:type="dxa"/>
                </w:tcPr>
                <w:p w14:paraId="5362B4CB" w14:textId="77777777"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Eclipse</w:t>
                  </w:r>
                </w:p>
                <w:p w14:paraId="10747EDC" w14:textId="77777777"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RAD</w:t>
                  </w:r>
                </w:p>
                <w:p w14:paraId="3DAE2C73" w14:textId="77777777"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SQL Developer</w:t>
                  </w:r>
                </w:p>
                <w:p w14:paraId="78403E73" w14:textId="77777777"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Postman</w:t>
                  </w:r>
                </w:p>
                <w:p w14:paraId="3B48C17B" w14:textId="77777777" w:rsidR="007617FC" w:rsidRDefault="007617FC" w:rsidP="005211C2">
                  <w:pPr>
                    <w:pStyle w:val="ListBullet"/>
                    <w:numPr>
                      <w:ilvl w:val="0"/>
                      <w:numId w:val="0"/>
                    </w:numPr>
                    <w:rPr>
                      <w:rFonts w:ascii="Times New Roman" w:hAnsi="Times New Roman" w:cs="Times New Roman"/>
                    </w:rPr>
                  </w:pPr>
                  <w:r w:rsidRPr="00CA1B1D">
                    <w:rPr>
                      <w:rFonts w:ascii="Times New Roman" w:hAnsi="Times New Roman" w:cs="Times New Roman"/>
                    </w:rPr>
                    <w:t>Apache Tomcat</w:t>
                  </w:r>
                  <w:r>
                    <w:rPr>
                      <w:rFonts w:ascii="Times New Roman" w:hAnsi="Times New Roman" w:cs="Times New Roman"/>
                    </w:rPr>
                    <w:t xml:space="preserve"> 8</w:t>
                  </w:r>
                </w:p>
                <w:p w14:paraId="568993A3" w14:textId="77777777" w:rsidR="007617FC" w:rsidRDefault="007617FC" w:rsidP="007617FC">
                  <w:pPr>
                    <w:pStyle w:val="ListBullet"/>
                    <w:numPr>
                      <w:ilvl w:val="0"/>
                      <w:numId w:val="0"/>
                    </w:numPr>
                    <w:rPr>
                      <w:rFonts w:ascii="Times New Roman" w:hAnsi="Times New Roman" w:cs="Times New Roman"/>
                    </w:rPr>
                  </w:pPr>
                  <w:r w:rsidRPr="00CA1B1D">
                    <w:rPr>
                      <w:rFonts w:ascii="Times New Roman" w:hAnsi="Times New Roman" w:cs="Times New Roman"/>
                    </w:rPr>
                    <w:t>WAS</w:t>
                  </w:r>
                </w:p>
                <w:p w14:paraId="118D4C88" w14:textId="4AC57E39" w:rsidR="007617FC" w:rsidRDefault="007617FC" w:rsidP="007617FC">
                  <w:pPr>
                    <w:pStyle w:val="ListBullet"/>
                    <w:numPr>
                      <w:ilvl w:val="0"/>
                      <w:numId w:val="0"/>
                    </w:numPr>
                    <w:rPr>
                      <w:rFonts w:ascii="Times New Roman" w:hAnsi="Times New Roman" w:cs="Times New Roman"/>
                    </w:rPr>
                  </w:pPr>
                  <w:r w:rsidRPr="00CA1B1D">
                    <w:rPr>
                      <w:rFonts w:ascii="Times New Roman" w:hAnsi="Times New Roman" w:cs="Times New Roman"/>
                    </w:rPr>
                    <w:t>SOAP UI</w:t>
                  </w:r>
                </w:p>
                <w:p w14:paraId="158829E0" w14:textId="6ED25892" w:rsidR="00AB0609" w:rsidRDefault="00AB0609" w:rsidP="007617FC">
                  <w:pPr>
                    <w:pStyle w:val="ListBullet"/>
                    <w:numPr>
                      <w:ilvl w:val="0"/>
                      <w:numId w:val="0"/>
                    </w:numPr>
                    <w:rPr>
                      <w:rFonts w:ascii="Times New Roman" w:hAnsi="Times New Roman" w:cs="Times New Roman"/>
                    </w:rPr>
                  </w:pPr>
                  <w:r>
                    <w:rPr>
                      <w:rFonts w:ascii="Times New Roman" w:hAnsi="Times New Roman" w:cs="Times New Roman"/>
                    </w:rPr>
                    <w:t>Swagger UI</w:t>
                  </w:r>
                </w:p>
                <w:p w14:paraId="783E3231" w14:textId="61FEA3A3" w:rsidR="007617FC" w:rsidRDefault="007617FC" w:rsidP="005211C2">
                  <w:pPr>
                    <w:pStyle w:val="ListBullet"/>
                    <w:numPr>
                      <w:ilvl w:val="0"/>
                      <w:numId w:val="0"/>
                    </w:numPr>
                    <w:rPr>
                      <w:rFonts w:ascii="Times New Roman" w:hAnsi="Times New Roman" w:cs="Times New Roman"/>
                    </w:rPr>
                  </w:pPr>
                </w:p>
              </w:tc>
            </w:tr>
          </w:tbl>
          <w:p w14:paraId="57C433E5" w14:textId="77777777" w:rsidR="00962ECA" w:rsidRPr="00CA1B1D" w:rsidRDefault="00962ECA" w:rsidP="00554248">
            <w:pPr>
              <w:pStyle w:val="ListBullet"/>
              <w:numPr>
                <w:ilvl w:val="0"/>
                <w:numId w:val="0"/>
              </w:numPr>
              <w:ind w:left="360"/>
              <w:contextualSpacing w:val="0"/>
              <w:rPr>
                <w:rFonts w:ascii="Times New Roman" w:hAnsi="Times New Roman" w:cs="Times New Roman"/>
              </w:rPr>
            </w:pPr>
          </w:p>
        </w:tc>
      </w:tr>
    </w:tbl>
    <w:sdt>
      <w:sdtPr>
        <w:rPr>
          <w:rFonts w:ascii="Times New Roman" w:hAnsi="Times New Roman" w:cs="Times New Roman"/>
        </w:rPr>
        <w:alias w:val="Education:"/>
        <w:tag w:val="Education:"/>
        <w:id w:val="-1908763273"/>
        <w:placeholder>
          <w:docPart w:val="9C8CE57EBEA741BC92BFC59A7CEC530D"/>
        </w:placeholder>
        <w:temporary/>
        <w:showingPlcHdr/>
      </w:sdtPr>
      <w:sdtEndPr/>
      <w:sdtContent>
        <w:p w14:paraId="4A7F5780" w14:textId="77777777" w:rsidR="00962ECA" w:rsidRPr="00CA1B1D" w:rsidRDefault="00962ECA" w:rsidP="00962ECA">
          <w:pPr>
            <w:pStyle w:val="Heading1"/>
            <w:rPr>
              <w:rFonts w:ascii="Times New Roman" w:hAnsi="Times New Roman" w:cs="Times New Roman"/>
            </w:rPr>
          </w:pPr>
          <w:r w:rsidRPr="00CA1B1D">
            <w:rPr>
              <w:rFonts w:ascii="Times New Roman" w:hAnsi="Times New Roman" w:cs="Times New Roman"/>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886"/>
      </w:tblGrid>
      <w:tr w:rsidR="00962ECA" w:rsidRPr="00CA1B1D" w14:paraId="6A199DDD" w14:textId="77777777" w:rsidTr="003C612E">
        <w:tc>
          <w:tcPr>
            <w:tcW w:w="9290" w:type="dxa"/>
          </w:tcPr>
          <w:p w14:paraId="124CB2B4" w14:textId="77777777" w:rsidR="00962ECA" w:rsidRPr="00CA1B1D" w:rsidRDefault="00962ECA" w:rsidP="0057341A">
            <w:pPr>
              <w:pStyle w:val="Heading3"/>
              <w:contextualSpacing w:val="0"/>
              <w:outlineLvl w:val="2"/>
              <w:rPr>
                <w:rFonts w:ascii="Times New Roman" w:hAnsi="Times New Roman" w:cs="Times New Roman"/>
                <w:sz w:val="20"/>
                <w:szCs w:val="20"/>
              </w:rPr>
            </w:pPr>
            <w:r w:rsidRPr="00CA1B1D">
              <w:rPr>
                <w:rFonts w:ascii="Times New Roman" w:hAnsi="Times New Roman" w:cs="Times New Roman"/>
                <w:sz w:val="20"/>
                <w:szCs w:val="20"/>
              </w:rPr>
              <w:t>2014 PASS OUT</w:t>
            </w:r>
          </w:p>
          <w:p w14:paraId="237057C4" w14:textId="35AC0C27" w:rsidR="00962ECA" w:rsidRPr="00CA1B1D" w:rsidRDefault="00C455E1" w:rsidP="0057341A">
            <w:pPr>
              <w:pStyle w:val="Heading2"/>
              <w:contextualSpacing w:val="0"/>
              <w:outlineLvl w:val="1"/>
              <w:rPr>
                <w:rFonts w:ascii="Times New Roman" w:hAnsi="Times New Roman" w:cs="Times New Roman"/>
                <w:sz w:val="20"/>
                <w:szCs w:val="20"/>
              </w:rPr>
            </w:pPr>
            <w:r w:rsidRPr="00CA1B1D">
              <w:rPr>
                <w:rFonts w:ascii="Times New Roman" w:hAnsi="Times New Roman" w:cs="Times New Roman"/>
                <w:sz w:val="20"/>
                <w:szCs w:val="20"/>
              </w:rPr>
              <w:t xml:space="preserve">BE(CS) - </w:t>
            </w:r>
            <w:r w:rsidR="00962ECA" w:rsidRPr="00CA1B1D">
              <w:rPr>
                <w:rFonts w:ascii="Times New Roman" w:hAnsi="Times New Roman" w:cs="Times New Roman"/>
                <w:sz w:val="20"/>
                <w:szCs w:val="20"/>
              </w:rPr>
              <w:t xml:space="preserve">BVB College Of Engineering &amp; Technology, </w:t>
            </w:r>
            <w:r w:rsidR="005C6289" w:rsidRPr="00CA1B1D">
              <w:rPr>
                <w:rFonts w:ascii="Times New Roman" w:hAnsi="Times New Roman" w:cs="Times New Roman"/>
                <w:sz w:val="20"/>
                <w:szCs w:val="20"/>
              </w:rPr>
              <w:t>HUBLI, KARNATAKA</w:t>
            </w:r>
            <w:r w:rsidR="005C6289">
              <w:rPr>
                <w:rFonts w:ascii="Times New Roman" w:hAnsi="Times New Roman" w:cs="Times New Roman"/>
                <w:sz w:val="20"/>
                <w:szCs w:val="20"/>
              </w:rPr>
              <w:t xml:space="preserve"> </w:t>
            </w:r>
          </w:p>
          <w:p w14:paraId="27E3D2C5" w14:textId="15C16C6F" w:rsidR="00962ECA" w:rsidRPr="00CA1B1D" w:rsidRDefault="00962ECA" w:rsidP="0057341A">
            <w:pPr>
              <w:contextualSpacing w:val="0"/>
              <w:rPr>
                <w:rFonts w:ascii="Times New Roman" w:hAnsi="Times New Roman" w:cs="Times New Roman"/>
                <w:b/>
                <w:sz w:val="20"/>
                <w:szCs w:val="20"/>
              </w:rPr>
            </w:pPr>
            <w:r w:rsidRPr="00CA1B1D">
              <w:rPr>
                <w:rFonts w:ascii="Times New Roman" w:hAnsi="Times New Roman" w:cs="Times New Roman"/>
                <w:b/>
                <w:sz w:val="20"/>
                <w:szCs w:val="20"/>
              </w:rPr>
              <w:t xml:space="preserve"> CGPA </w:t>
            </w:r>
            <w:r w:rsidR="007F78EC" w:rsidRPr="00CA1B1D">
              <w:rPr>
                <w:rFonts w:ascii="Times New Roman" w:hAnsi="Times New Roman" w:cs="Times New Roman"/>
                <w:b/>
                <w:sz w:val="20"/>
                <w:szCs w:val="20"/>
              </w:rPr>
              <w:t>%:</w:t>
            </w:r>
            <w:r w:rsidRPr="00CA1B1D">
              <w:rPr>
                <w:rFonts w:ascii="Times New Roman" w:hAnsi="Times New Roman" w:cs="Times New Roman"/>
                <w:b/>
                <w:sz w:val="20"/>
                <w:szCs w:val="20"/>
              </w:rPr>
              <w:t xml:space="preserve"> 9.19</w:t>
            </w:r>
          </w:p>
        </w:tc>
      </w:tr>
      <w:tr w:rsidR="00962ECA" w:rsidRPr="00CA1B1D" w14:paraId="36B1C5A6" w14:textId="77777777" w:rsidTr="003C612E">
        <w:tc>
          <w:tcPr>
            <w:tcW w:w="9290" w:type="dxa"/>
            <w:tcMar>
              <w:top w:w="216" w:type="dxa"/>
            </w:tcMar>
          </w:tcPr>
          <w:p w14:paraId="73CA205E" w14:textId="77777777" w:rsidR="00962ECA" w:rsidRPr="00CA1B1D" w:rsidRDefault="00962ECA" w:rsidP="0057341A">
            <w:pPr>
              <w:pStyle w:val="Heading3"/>
              <w:contextualSpacing w:val="0"/>
              <w:outlineLvl w:val="2"/>
              <w:rPr>
                <w:rFonts w:ascii="Times New Roman" w:hAnsi="Times New Roman" w:cs="Times New Roman"/>
                <w:sz w:val="20"/>
                <w:szCs w:val="20"/>
              </w:rPr>
            </w:pPr>
            <w:r w:rsidRPr="00CA1B1D">
              <w:rPr>
                <w:rFonts w:ascii="Times New Roman" w:hAnsi="Times New Roman" w:cs="Times New Roman"/>
                <w:sz w:val="20"/>
                <w:szCs w:val="20"/>
              </w:rPr>
              <w:t>2010 Pass out</w:t>
            </w:r>
          </w:p>
          <w:p w14:paraId="2C48A45F" w14:textId="6B1348CC" w:rsidR="00962ECA" w:rsidRPr="00CA1B1D" w:rsidRDefault="00C455E1" w:rsidP="0057341A">
            <w:pPr>
              <w:pStyle w:val="Heading2"/>
              <w:contextualSpacing w:val="0"/>
              <w:outlineLvl w:val="1"/>
              <w:rPr>
                <w:rFonts w:ascii="Times New Roman" w:hAnsi="Times New Roman" w:cs="Times New Roman"/>
                <w:sz w:val="20"/>
                <w:szCs w:val="20"/>
              </w:rPr>
            </w:pPr>
            <w:r w:rsidRPr="00CA1B1D">
              <w:rPr>
                <w:rFonts w:ascii="Times New Roman" w:hAnsi="Times New Roman" w:cs="Times New Roman"/>
                <w:sz w:val="20"/>
                <w:szCs w:val="20"/>
              </w:rPr>
              <w:t xml:space="preserve">Pre-University - </w:t>
            </w:r>
            <w:r w:rsidR="00962ECA" w:rsidRPr="00CA1B1D">
              <w:rPr>
                <w:rFonts w:ascii="Times New Roman" w:hAnsi="Times New Roman" w:cs="Times New Roman"/>
                <w:sz w:val="20"/>
                <w:szCs w:val="20"/>
              </w:rPr>
              <w:t>chetan Pre-University EDUCATION, HUBLI</w:t>
            </w:r>
            <w:r w:rsidR="005C6289" w:rsidRPr="00CA1B1D">
              <w:rPr>
                <w:rFonts w:ascii="Times New Roman" w:hAnsi="Times New Roman" w:cs="Times New Roman"/>
                <w:sz w:val="20"/>
                <w:szCs w:val="20"/>
              </w:rPr>
              <w:t>, KARNATAKA</w:t>
            </w:r>
          </w:p>
          <w:p w14:paraId="79D68B7A" w14:textId="0686264E" w:rsidR="006442D2" w:rsidRPr="00CA1B1D" w:rsidRDefault="00962ECA" w:rsidP="0057341A">
            <w:pPr>
              <w:rPr>
                <w:rFonts w:ascii="Times New Roman" w:hAnsi="Times New Roman" w:cs="Times New Roman"/>
                <w:b/>
                <w:sz w:val="20"/>
                <w:szCs w:val="20"/>
              </w:rPr>
            </w:pPr>
            <w:r w:rsidRPr="00CA1B1D">
              <w:rPr>
                <w:rFonts w:ascii="Times New Roman" w:hAnsi="Times New Roman" w:cs="Times New Roman"/>
                <w:b/>
                <w:sz w:val="20"/>
                <w:szCs w:val="20"/>
              </w:rPr>
              <w:t xml:space="preserve">AGGREGATE </w:t>
            </w:r>
            <w:r w:rsidR="007F78EC" w:rsidRPr="00CA1B1D">
              <w:rPr>
                <w:rFonts w:ascii="Times New Roman" w:hAnsi="Times New Roman" w:cs="Times New Roman"/>
                <w:b/>
                <w:sz w:val="20"/>
                <w:szCs w:val="20"/>
              </w:rPr>
              <w:t>%:</w:t>
            </w:r>
            <w:r w:rsidR="00CA1B1D" w:rsidRPr="00CA1B1D">
              <w:rPr>
                <w:rFonts w:ascii="Times New Roman" w:hAnsi="Times New Roman" w:cs="Times New Roman"/>
                <w:b/>
                <w:sz w:val="20"/>
                <w:szCs w:val="20"/>
              </w:rPr>
              <w:t xml:space="preserve"> </w:t>
            </w:r>
            <w:r w:rsidRPr="00CA1B1D">
              <w:rPr>
                <w:rFonts w:ascii="Times New Roman" w:hAnsi="Times New Roman" w:cs="Times New Roman"/>
                <w:b/>
                <w:sz w:val="20"/>
                <w:szCs w:val="20"/>
              </w:rPr>
              <w:t>88.80</w:t>
            </w:r>
          </w:p>
        </w:tc>
      </w:tr>
      <w:tr w:rsidR="006442D2" w:rsidRPr="00CA1B1D" w14:paraId="7362B546" w14:textId="77777777" w:rsidTr="003C612E">
        <w:tc>
          <w:tcPr>
            <w:tcW w:w="9290" w:type="dxa"/>
            <w:tcMar>
              <w:top w:w="216" w:type="dxa"/>
            </w:tcMar>
          </w:tcPr>
          <w:p w14:paraId="5CF854BC" w14:textId="77777777" w:rsidR="006442D2" w:rsidRPr="00CA1B1D" w:rsidRDefault="006442D2" w:rsidP="006442D2">
            <w:pPr>
              <w:pStyle w:val="Heading3"/>
              <w:contextualSpacing w:val="0"/>
              <w:outlineLvl w:val="2"/>
              <w:rPr>
                <w:rFonts w:ascii="Times New Roman" w:hAnsi="Times New Roman" w:cs="Times New Roman"/>
                <w:sz w:val="20"/>
                <w:szCs w:val="20"/>
              </w:rPr>
            </w:pPr>
            <w:r w:rsidRPr="00CA1B1D">
              <w:rPr>
                <w:rFonts w:ascii="Times New Roman" w:hAnsi="Times New Roman" w:cs="Times New Roman"/>
                <w:sz w:val="20"/>
                <w:szCs w:val="20"/>
              </w:rPr>
              <w:t>2008 PASS OUT</w:t>
            </w:r>
          </w:p>
          <w:p w14:paraId="3DD78B8F" w14:textId="758E7BB5" w:rsidR="006442D2" w:rsidRPr="00CA1B1D" w:rsidRDefault="00C455E1" w:rsidP="006442D2">
            <w:pPr>
              <w:pStyle w:val="Heading2"/>
              <w:contextualSpacing w:val="0"/>
              <w:outlineLvl w:val="1"/>
              <w:rPr>
                <w:rFonts w:ascii="Times New Roman" w:hAnsi="Times New Roman" w:cs="Times New Roman"/>
                <w:sz w:val="20"/>
                <w:szCs w:val="20"/>
              </w:rPr>
            </w:pPr>
            <w:r w:rsidRPr="00CA1B1D">
              <w:rPr>
                <w:rFonts w:ascii="Times New Roman" w:hAnsi="Times New Roman" w:cs="Times New Roman"/>
                <w:sz w:val="20"/>
                <w:szCs w:val="20"/>
              </w:rPr>
              <w:t>Secondary School(</w:t>
            </w:r>
            <w:r w:rsidR="007F78EC" w:rsidRPr="00CA1B1D">
              <w:rPr>
                <w:rFonts w:ascii="Times New Roman" w:hAnsi="Times New Roman" w:cs="Times New Roman"/>
                <w:sz w:val="20"/>
                <w:szCs w:val="20"/>
              </w:rPr>
              <w:t>SSLC) -</w:t>
            </w:r>
            <w:r w:rsidRPr="00CA1B1D">
              <w:rPr>
                <w:rFonts w:ascii="Times New Roman" w:hAnsi="Times New Roman" w:cs="Times New Roman"/>
                <w:sz w:val="20"/>
                <w:szCs w:val="20"/>
              </w:rPr>
              <w:t xml:space="preserve"> </w:t>
            </w:r>
            <w:r w:rsidR="006442D2" w:rsidRPr="00CA1B1D">
              <w:rPr>
                <w:rFonts w:ascii="Times New Roman" w:hAnsi="Times New Roman" w:cs="Times New Roman"/>
                <w:sz w:val="20"/>
                <w:szCs w:val="20"/>
              </w:rPr>
              <w:t>LOYOLA CONVENT SCHOOL, GADAG</w:t>
            </w:r>
            <w:r w:rsidR="005C6289" w:rsidRPr="00CA1B1D">
              <w:rPr>
                <w:rFonts w:ascii="Times New Roman" w:hAnsi="Times New Roman" w:cs="Times New Roman"/>
                <w:sz w:val="20"/>
                <w:szCs w:val="20"/>
              </w:rPr>
              <w:t>, KARNATAKA</w:t>
            </w:r>
          </w:p>
          <w:p w14:paraId="1111CFEF" w14:textId="70F5F1C9" w:rsidR="006442D2" w:rsidRPr="00CA1B1D" w:rsidRDefault="006442D2" w:rsidP="006442D2">
            <w:pPr>
              <w:pStyle w:val="Heading3"/>
              <w:outlineLvl w:val="2"/>
              <w:rPr>
                <w:rFonts w:ascii="Times New Roman" w:hAnsi="Times New Roman" w:cs="Times New Roman"/>
                <w:sz w:val="20"/>
                <w:szCs w:val="20"/>
              </w:rPr>
            </w:pPr>
            <w:r w:rsidRPr="00CA1B1D">
              <w:rPr>
                <w:rFonts w:ascii="Times New Roman" w:hAnsi="Times New Roman" w:cs="Times New Roman"/>
                <w:sz w:val="20"/>
                <w:szCs w:val="20"/>
              </w:rPr>
              <w:t xml:space="preserve">AGGREGATE </w:t>
            </w:r>
            <w:r w:rsidR="000C707C" w:rsidRPr="00CA1B1D">
              <w:rPr>
                <w:rFonts w:ascii="Times New Roman" w:hAnsi="Times New Roman" w:cs="Times New Roman"/>
                <w:sz w:val="20"/>
                <w:szCs w:val="20"/>
              </w:rPr>
              <w:t>%:</w:t>
            </w:r>
            <w:r w:rsidR="00CA1B1D" w:rsidRPr="00CA1B1D">
              <w:rPr>
                <w:rFonts w:ascii="Times New Roman" w:hAnsi="Times New Roman" w:cs="Times New Roman"/>
                <w:sz w:val="20"/>
                <w:szCs w:val="20"/>
              </w:rPr>
              <w:t xml:space="preserve"> </w:t>
            </w:r>
            <w:r w:rsidRPr="00CA1B1D">
              <w:rPr>
                <w:rFonts w:ascii="Times New Roman" w:hAnsi="Times New Roman" w:cs="Times New Roman"/>
                <w:sz w:val="20"/>
                <w:szCs w:val="20"/>
              </w:rPr>
              <w:t>88.80</w:t>
            </w:r>
          </w:p>
        </w:tc>
      </w:tr>
    </w:tbl>
    <w:p w14:paraId="2CD13A23" w14:textId="77777777" w:rsidR="00AD782D" w:rsidRPr="00CA1B1D" w:rsidRDefault="00714E3C" w:rsidP="0062312F">
      <w:pPr>
        <w:pStyle w:val="Heading1"/>
        <w:rPr>
          <w:rFonts w:ascii="Times New Roman" w:hAnsi="Times New Roman" w:cs="Times New Roman"/>
        </w:rPr>
      </w:pPr>
      <w:r w:rsidRPr="00CA1B1D">
        <w:rPr>
          <w:rFonts w:ascii="Times New Roman" w:hAnsi="Times New Roman" w:cs="Times New Roman"/>
        </w:rPr>
        <w:t xml:space="preserve">PROFESSIONAL SUMMARY </w:t>
      </w:r>
    </w:p>
    <w:p w14:paraId="71B0265B" w14:textId="2E8588A1" w:rsidR="00EB405A" w:rsidRPr="00CA1B1D" w:rsidRDefault="00714E3C" w:rsidP="00E86F4A">
      <w:pPr>
        <w:pStyle w:val="ListBullet"/>
        <w:numPr>
          <w:ilvl w:val="2"/>
          <w:numId w:val="5"/>
        </w:numPr>
        <w:rPr>
          <w:rFonts w:ascii="Times New Roman" w:hAnsi="Times New Roman" w:cs="Times New Roman"/>
        </w:rPr>
      </w:pPr>
      <w:r w:rsidRPr="00CA1B1D">
        <w:rPr>
          <w:rFonts w:ascii="Times New Roman" w:hAnsi="Times New Roman" w:cs="Times New Roman"/>
        </w:rPr>
        <w:t xml:space="preserve">Overall </w:t>
      </w:r>
      <w:r w:rsidR="00A7694E">
        <w:rPr>
          <w:rFonts w:ascii="Times New Roman" w:hAnsi="Times New Roman" w:cs="Times New Roman"/>
        </w:rPr>
        <w:t>5</w:t>
      </w:r>
      <w:r w:rsidRPr="00CA1B1D">
        <w:rPr>
          <w:rFonts w:ascii="Times New Roman" w:hAnsi="Times New Roman" w:cs="Times New Roman"/>
        </w:rPr>
        <w:t xml:space="preserve"> year</w:t>
      </w:r>
      <w:r w:rsidR="00E52E19" w:rsidRPr="00CA1B1D">
        <w:rPr>
          <w:rFonts w:ascii="Times New Roman" w:hAnsi="Times New Roman" w:cs="Times New Roman"/>
        </w:rPr>
        <w:t>s</w:t>
      </w:r>
      <w:r w:rsidRPr="00CA1B1D">
        <w:rPr>
          <w:rFonts w:ascii="Times New Roman" w:hAnsi="Times New Roman" w:cs="Times New Roman"/>
        </w:rPr>
        <w:t xml:space="preserve"> of experience in JAVA and J2EE based development project</w:t>
      </w:r>
    </w:p>
    <w:p w14:paraId="0DBC6281" w14:textId="75B0B293" w:rsidR="00714E3C" w:rsidRPr="00CA1B1D" w:rsidRDefault="00714E3C" w:rsidP="00E86F4A">
      <w:pPr>
        <w:pStyle w:val="ListBullet"/>
        <w:numPr>
          <w:ilvl w:val="2"/>
          <w:numId w:val="5"/>
        </w:numPr>
        <w:rPr>
          <w:rFonts w:ascii="Times New Roman" w:hAnsi="Times New Roman" w:cs="Times New Roman"/>
        </w:rPr>
      </w:pPr>
      <w:r w:rsidRPr="00CA1B1D">
        <w:rPr>
          <w:rFonts w:ascii="Times New Roman" w:hAnsi="Times New Roman" w:cs="Times New Roman"/>
        </w:rPr>
        <w:t xml:space="preserve">More than </w:t>
      </w:r>
      <w:r w:rsidR="00885ACF">
        <w:rPr>
          <w:rFonts w:ascii="Times New Roman" w:hAnsi="Times New Roman" w:cs="Times New Roman"/>
        </w:rPr>
        <w:t>4</w:t>
      </w:r>
      <w:r w:rsidRPr="00CA1B1D">
        <w:rPr>
          <w:rFonts w:ascii="Times New Roman" w:hAnsi="Times New Roman" w:cs="Times New Roman"/>
        </w:rPr>
        <w:t xml:space="preserve"> years of experience in Spring Framework like Spring </w:t>
      </w:r>
      <w:r w:rsidR="00DC269F" w:rsidRPr="00CA1B1D">
        <w:rPr>
          <w:rFonts w:ascii="Times New Roman" w:hAnsi="Times New Roman" w:cs="Times New Roman"/>
        </w:rPr>
        <w:t>MVC,</w:t>
      </w:r>
      <w:r w:rsidRPr="00CA1B1D">
        <w:rPr>
          <w:rFonts w:ascii="Times New Roman" w:hAnsi="Times New Roman" w:cs="Times New Roman"/>
        </w:rPr>
        <w:t xml:space="preserve"> </w:t>
      </w:r>
      <w:r w:rsidR="00DC269F" w:rsidRPr="00CA1B1D">
        <w:rPr>
          <w:rFonts w:ascii="Times New Roman" w:hAnsi="Times New Roman" w:cs="Times New Roman"/>
        </w:rPr>
        <w:t>Boot</w:t>
      </w:r>
      <w:r w:rsidR="009512D9" w:rsidRPr="00CA1B1D">
        <w:rPr>
          <w:rFonts w:ascii="Times New Roman" w:hAnsi="Times New Roman" w:cs="Times New Roman"/>
        </w:rPr>
        <w:t xml:space="preserve"> and</w:t>
      </w:r>
      <w:r w:rsidRPr="00CA1B1D">
        <w:rPr>
          <w:rFonts w:ascii="Times New Roman" w:hAnsi="Times New Roman" w:cs="Times New Roman"/>
        </w:rPr>
        <w:t xml:space="preserve"> Data</w:t>
      </w:r>
    </w:p>
    <w:p w14:paraId="0F1BA2A4" w14:textId="5BDEE9E8" w:rsidR="00714E3C" w:rsidRPr="00CA1B1D" w:rsidRDefault="00714E3C" w:rsidP="00E86F4A">
      <w:pPr>
        <w:pStyle w:val="ListBullet"/>
        <w:numPr>
          <w:ilvl w:val="2"/>
          <w:numId w:val="5"/>
        </w:numPr>
        <w:rPr>
          <w:rFonts w:ascii="Times New Roman" w:hAnsi="Times New Roman" w:cs="Times New Roman"/>
        </w:rPr>
      </w:pPr>
      <w:r w:rsidRPr="00CA1B1D">
        <w:rPr>
          <w:rFonts w:ascii="Times New Roman" w:hAnsi="Times New Roman" w:cs="Times New Roman"/>
        </w:rPr>
        <w:t>Expertise in working with Micro services based on Java Spring Boot</w:t>
      </w:r>
      <w:r w:rsidR="00437463">
        <w:rPr>
          <w:rFonts w:ascii="Times New Roman" w:hAnsi="Times New Roman" w:cs="Times New Roman"/>
        </w:rPr>
        <w:t xml:space="preserve"> and Spring </w:t>
      </w:r>
      <w:r w:rsidR="00247C82">
        <w:rPr>
          <w:rFonts w:ascii="Times New Roman" w:hAnsi="Times New Roman" w:cs="Times New Roman"/>
        </w:rPr>
        <w:t>C</w:t>
      </w:r>
      <w:r w:rsidR="00437463">
        <w:rPr>
          <w:rFonts w:ascii="Times New Roman" w:hAnsi="Times New Roman" w:cs="Times New Roman"/>
        </w:rPr>
        <w:t>loud</w:t>
      </w:r>
    </w:p>
    <w:p w14:paraId="323B34C3" w14:textId="2DF9789B" w:rsidR="00714E3C" w:rsidRPr="00CA1B1D" w:rsidRDefault="00714E3C" w:rsidP="00E86F4A">
      <w:pPr>
        <w:pStyle w:val="ListBullet"/>
        <w:numPr>
          <w:ilvl w:val="2"/>
          <w:numId w:val="5"/>
        </w:numPr>
        <w:rPr>
          <w:rFonts w:ascii="Times New Roman" w:hAnsi="Times New Roman" w:cs="Times New Roman"/>
        </w:rPr>
      </w:pPr>
      <w:r w:rsidRPr="00CA1B1D">
        <w:rPr>
          <w:rFonts w:ascii="Times New Roman" w:hAnsi="Times New Roman" w:cs="Times New Roman"/>
        </w:rPr>
        <w:t>Hands on experience with DevOps tools such as Jenkins, Maven, Git, Sonar</w:t>
      </w:r>
    </w:p>
    <w:p w14:paraId="2463E5BF" w14:textId="77777777" w:rsidR="00714E3C" w:rsidRPr="00CA1B1D" w:rsidRDefault="00714E3C" w:rsidP="00E86F4A">
      <w:pPr>
        <w:pStyle w:val="ListBullet"/>
        <w:numPr>
          <w:ilvl w:val="2"/>
          <w:numId w:val="5"/>
        </w:numPr>
        <w:rPr>
          <w:rFonts w:ascii="Times New Roman" w:hAnsi="Times New Roman" w:cs="Times New Roman"/>
        </w:rPr>
      </w:pPr>
      <w:r w:rsidRPr="00CA1B1D">
        <w:rPr>
          <w:rFonts w:ascii="Times New Roman" w:hAnsi="Times New Roman" w:cs="Times New Roman"/>
        </w:rPr>
        <w:t>Hands on experience with relational database systems such as Oracle, MySQL</w:t>
      </w:r>
    </w:p>
    <w:p w14:paraId="2771A01D" w14:textId="77777777" w:rsidR="00714E3C" w:rsidRPr="00CA1B1D" w:rsidRDefault="00714E3C" w:rsidP="00E86F4A">
      <w:pPr>
        <w:pStyle w:val="ListBullet"/>
        <w:numPr>
          <w:ilvl w:val="2"/>
          <w:numId w:val="5"/>
        </w:numPr>
        <w:rPr>
          <w:rFonts w:ascii="Times New Roman" w:hAnsi="Times New Roman" w:cs="Times New Roman"/>
        </w:rPr>
      </w:pPr>
      <w:r w:rsidRPr="00CA1B1D">
        <w:rPr>
          <w:rFonts w:ascii="Times New Roman" w:hAnsi="Times New Roman" w:cs="Times New Roman"/>
        </w:rPr>
        <w:t xml:space="preserve">Expertise in </w:t>
      </w:r>
      <w:r w:rsidR="00DC269F" w:rsidRPr="00CA1B1D">
        <w:rPr>
          <w:rFonts w:ascii="Times New Roman" w:hAnsi="Times New Roman" w:cs="Times New Roman"/>
        </w:rPr>
        <w:t>client-side</w:t>
      </w:r>
      <w:r w:rsidRPr="00CA1B1D">
        <w:rPr>
          <w:rFonts w:ascii="Times New Roman" w:hAnsi="Times New Roman" w:cs="Times New Roman"/>
        </w:rPr>
        <w:t xml:space="preserve"> technologies like </w:t>
      </w:r>
      <w:r w:rsidR="00DC269F" w:rsidRPr="00CA1B1D">
        <w:rPr>
          <w:rFonts w:ascii="Times New Roman" w:hAnsi="Times New Roman" w:cs="Times New Roman"/>
        </w:rPr>
        <w:t>HTML, CSS</w:t>
      </w:r>
      <w:r w:rsidRPr="00CA1B1D">
        <w:rPr>
          <w:rFonts w:ascii="Times New Roman" w:hAnsi="Times New Roman" w:cs="Times New Roman"/>
        </w:rPr>
        <w:t>, JavaScript, JQuery</w:t>
      </w:r>
    </w:p>
    <w:p w14:paraId="4D183633" w14:textId="4FF370B9" w:rsidR="009512D9" w:rsidRPr="00CA1B1D" w:rsidRDefault="009512D9" w:rsidP="009512D9">
      <w:pPr>
        <w:pStyle w:val="ListBullet"/>
        <w:numPr>
          <w:ilvl w:val="2"/>
          <w:numId w:val="5"/>
        </w:numPr>
        <w:rPr>
          <w:rFonts w:ascii="Times New Roman" w:hAnsi="Times New Roman" w:cs="Times New Roman"/>
        </w:rPr>
      </w:pPr>
      <w:r w:rsidRPr="00CA1B1D">
        <w:rPr>
          <w:rFonts w:ascii="Times New Roman" w:hAnsi="Times New Roman" w:cs="Times New Roman"/>
        </w:rPr>
        <w:t xml:space="preserve">Hands on experience of </w:t>
      </w:r>
      <w:r w:rsidR="00AC02EA">
        <w:rPr>
          <w:rFonts w:ascii="Times New Roman" w:hAnsi="Times New Roman" w:cs="Times New Roman"/>
        </w:rPr>
        <w:t xml:space="preserve">one </w:t>
      </w:r>
      <w:r w:rsidRPr="00CA1B1D">
        <w:rPr>
          <w:rFonts w:ascii="Times New Roman" w:hAnsi="Times New Roman" w:cs="Times New Roman"/>
        </w:rPr>
        <w:t xml:space="preserve">year on AngularJS and WebSphere Portal technologies </w:t>
      </w:r>
    </w:p>
    <w:p w14:paraId="34E42F2D" w14:textId="77777777" w:rsidR="00714E3C" w:rsidRPr="00CA1B1D" w:rsidRDefault="00714E3C" w:rsidP="00E86F4A">
      <w:pPr>
        <w:pStyle w:val="ListBullet"/>
        <w:numPr>
          <w:ilvl w:val="2"/>
          <w:numId w:val="5"/>
        </w:numPr>
        <w:rPr>
          <w:rFonts w:ascii="Times New Roman" w:hAnsi="Times New Roman" w:cs="Times New Roman"/>
        </w:rPr>
      </w:pPr>
      <w:r w:rsidRPr="00CA1B1D">
        <w:rPr>
          <w:rFonts w:ascii="Times New Roman" w:hAnsi="Times New Roman" w:cs="Times New Roman"/>
        </w:rPr>
        <w:t xml:space="preserve">Good team player with the ability to communicate effectively at all levels of stakeholders </w:t>
      </w:r>
    </w:p>
    <w:p w14:paraId="30F2935C" w14:textId="77777777" w:rsidR="008F053E" w:rsidRPr="00CA1B1D" w:rsidRDefault="00714E3C" w:rsidP="009512D9">
      <w:pPr>
        <w:pStyle w:val="ListBullet"/>
        <w:numPr>
          <w:ilvl w:val="2"/>
          <w:numId w:val="5"/>
        </w:numPr>
        <w:rPr>
          <w:rFonts w:ascii="Times New Roman" w:hAnsi="Times New Roman" w:cs="Times New Roman"/>
        </w:rPr>
      </w:pPr>
      <w:r w:rsidRPr="00CA1B1D">
        <w:rPr>
          <w:rFonts w:ascii="Times New Roman" w:hAnsi="Times New Roman" w:cs="Times New Roman"/>
        </w:rPr>
        <w:t xml:space="preserve">Highly self-motivated with strong analytical, debugging and </w:t>
      </w:r>
      <w:r w:rsidR="00DC269F" w:rsidRPr="00CA1B1D">
        <w:rPr>
          <w:rFonts w:ascii="Times New Roman" w:hAnsi="Times New Roman" w:cs="Times New Roman"/>
        </w:rPr>
        <w:t>problem-solving</w:t>
      </w:r>
      <w:r w:rsidRPr="00CA1B1D">
        <w:rPr>
          <w:rFonts w:ascii="Times New Roman" w:hAnsi="Times New Roman" w:cs="Times New Roman"/>
        </w:rPr>
        <w:t xml:space="preserve"> skills</w:t>
      </w:r>
    </w:p>
    <w:p w14:paraId="1A17DC55" w14:textId="77777777" w:rsidR="009512D9" w:rsidRPr="00CA1B1D" w:rsidRDefault="009512D9" w:rsidP="00D2473F">
      <w:pPr>
        <w:pStyle w:val="ListBullet"/>
        <w:numPr>
          <w:ilvl w:val="0"/>
          <w:numId w:val="0"/>
        </w:numPr>
        <w:rPr>
          <w:rFonts w:ascii="Times New Roman" w:hAnsi="Times New Roman" w:cs="Times New Roman"/>
        </w:rPr>
      </w:pPr>
    </w:p>
    <w:p w14:paraId="206C730F" w14:textId="77777777" w:rsidR="006442D2" w:rsidRPr="00CA1B1D" w:rsidRDefault="00DC269F" w:rsidP="006442D2">
      <w:pPr>
        <w:pStyle w:val="Heading1"/>
        <w:rPr>
          <w:rFonts w:ascii="Times New Roman" w:hAnsi="Times New Roman" w:cs="Times New Roman"/>
        </w:rPr>
      </w:pPr>
      <w:r w:rsidRPr="00CA1B1D">
        <w:rPr>
          <w:rFonts w:ascii="Times New Roman" w:hAnsi="Times New Roman" w:cs="Times New Roman"/>
        </w:rPr>
        <w:t>TRAININGS</w:t>
      </w:r>
      <w:r w:rsidR="00676700" w:rsidRPr="00CA1B1D">
        <w:rPr>
          <w:rFonts w:ascii="Times New Roman" w:hAnsi="Times New Roman" w:cs="Times New Roman"/>
        </w:rPr>
        <w:t xml:space="preserve"> OR COURSES</w:t>
      </w:r>
    </w:p>
    <w:p w14:paraId="7B86D98B" w14:textId="77777777" w:rsidR="006442D2" w:rsidRPr="00CA1B1D" w:rsidRDefault="006442D2" w:rsidP="00E86F4A">
      <w:pPr>
        <w:pStyle w:val="ListBullet"/>
        <w:numPr>
          <w:ilvl w:val="2"/>
          <w:numId w:val="15"/>
        </w:numPr>
        <w:rPr>
          <w:rFonts w:ascii="Times New Roman" w:hAnsi="Times New Roman" w:cs="Times New Roman"/>
        </w:rPr>
      </w:pPr>
      <w:r w:rsidRPr="00CA1B1D">
        <w:rPr>
          <w:rFonts w:ascii="Times New Roman" w:hAnsi="Times New Roman" w:cs="Times New Roman"/>
        </w:rPr>
        <w:t xml:space="preserve">Spring </w:t>
      </w:r>
      <w:r w:rsidR="003B2562" w:rsidRPr="00CA1B1D">
        <w:rPr>
          <w:rFonts w:ascii="Times New Roman" w:hAnsi="Times New Roman" w:cs="Times New Roman"/>
        </w:rPr>
        <w:t xml:space="preserve">and Hibernate </w:t>
      </w:r>
      <w:r w:rsidRPr="00CA1B1D">
        <w:rPr>
          <w:rFonts w:ascii="Times New Roman" w:hAnsi="Times New Roman" w:cs="Times New Roman"/>
        </w:rPr>
        <w:t xml:space="preserve">Framework </w:t>
      </w:r>
    </w:p>
    <w:p w14:paraId="7F549431" w14:textId="77777777" w:rsidR="006442D2" w:rsidRPr="00CA1B1D" w:rsidRDefault="006442D2" w:rsidP="003B2562">
      <w:pPr>
        <w:pStyle w:val="ListBullet"/>
        <w:numPr>
          <w:ilvl w:val="2"/>
          <w:numId w:val="15"/>
        </w:numPr>
        <w:rPr>
          <w:rFonts w:ascii="Times New Roman" w:hAnsi="Times New Roman" w:cs="Times New Roman"/>
        </w:rPr>
      </w:pPr>
      <w:r w:rsidRPr="00CA1B1D">
        <w:rPr>
          <w:rFonts w:ascii="Times New Roman" w:hAnsi="Times New Roman" w:cs="Times New Roman"/>
        </w:rPr>
        <w:t xml:space="preserve">Angular 2 </w:t>
      </w:r>
    </w:p>
    <w:p w14:paraId="6AC60ED0" w14:textId="77777777" w:rsidR="006442D2" w:rsidRPr="00CA1B1D" w:rsidRDefault="006442D2" w:rsidP="00E86F4A">
      <w:pPr>
        <w:pStyle w:val="ListBullet"/>
        <w:numPr>
          <w:ilvl w:val="2"/>
          <w:numId w:val="15"/>
        </w:numPr>
        <w:rPr>
          <w:rFonts w:ascii="Times New Roman" w:hAnsi="Times New Roman" w:cs="Times New Roman"/>
        </w:rPr>
      </w:pPr>
      <w:r w:rsidRPr="00CA1B1D">
        <w:rPr>
          <w:rFonts w:ascii="Times New Roman" w:hAnsi="Times New Roman" w:cs="Times New Roman"/>
        </w:rPr>
        <w:lastRenderedPageBreak/>
        <w:t xml:space="preserve">Policy Insurance – Ethereum Blockchain </w:t>
      </w:r>
    </w:p>
    <w:sectPr w:rsidR="006442D2" w:rsidRPr="00CA1B1D" w:rsidSect="005A1B10">
      <w:headerReference w:type="even" r:id="rId8"/>
      <w:headerReference w:type="default" r:id="rId9"/>
      <w:footerReference w:type="even" r:id="rId10"/>
      <w:footerReference w:type="default" r:id="rId11"/>
      <w:headerReference w:type="first" r:id="rId12"/>
      <w:footerReference w:type="first" r:id="rId13"/>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C0C72A" w14:textId="77777777" w:rsidR="00A73A47" w:rsidRDefault="00A73A47" w:rsidP="0068194B">
      <w:r>
        <w:separator/>
      </w:r>
    </w:p>
    <w:p w14:paraId="1AA57605" w14:textId="77777777" w:rsidR="00A73A47" w:rsidRDefault="00A73A47"/>
    <w:p w14:paraId="58AD5689" w14:textId="77777777" w:rsidR="00A73A47" w:rsidRDefault="00A73A47"/>
  </w:endnote>
  <w:endnote w:type="continuationSeparator" w:id="0">
    <w:p w14:paraId="3023B41C" w14:textId="77777777" w:rsidR="00A73A47" w:rsidRDefault="00A73A47" w:rsidP="0068194B">
      <w:r>
        <w:continuationSeparator/>
      </w:r>
    </w:p>
    <w:p w14:paraId="64C15842" w14:textId="77777777" w:rsidR="00A73A47" w:rsidRDefault="00A73A47"/>
    <w:p w14:paraId="6863BDC1" w14:textId="77777777" w:rsidR="00A73A47" w:rsidRDefault="00A73A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9113D" w14:textId="77777777" w:rsidR="009632BD" w:rsidRDefault="009632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3A8BD049" w14:textId="77777777" w:rsidR="002B2958" w:rsidRDefault="002B2958">
        <w:pPr>
          <w:pStyle w:val="Footer"/>
        </w:pPr>
        <w:r>
          <w:fldChar w:fldCharType="begin"/>
        </w:r>
        <w:r>
          <w:instrText xml:space="preserve"> PAGE   \* MERGEFORMAT </w:instrText>
        </w:r>
        <w:r>
          <w:fldChar w:fldCharType="separate"/>
        </w:r>
        <w:r w:rsidR="006317D1">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5833D" w14:textId="77777777" w:rsidR="009632BD" w:rsidRDefault="009632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FE836" w14:textId="77777777" w:rsidR="00A73A47" w:rsidRDefault="00A73A47" w:rsidP="0068194B">
      <w:r>
        <w:separator/>
      </w:r>
    </w:p>
    <w:p w14:paraId="121C599B" w14:textId="77777777" w:rsidR="00A73A47" w:rsidRDefault="00A73A47"/>
    <w:p w14:paraId="64A637B1" w14:textId="77777777" w:rsidR="00A73A47" w:rsidRDefault="00A73A47"/>
  </w:footnote>
  <w:footnote w:type="continuationSeparator" w:id="0">
    <w:p w14:paraId="1BEF29E0" w14:textId="77777777" w:rsidR="00A73A47" w:rsidRDefault="00A73A47" w:rsidP="0068194B">
      <w:r>
        <w:continuationSeparator/>
      </w:r>
    </w:p>
    <w:p w14:paraId="41263384" w14:textId="77777777" w:rsidR="00A73A47" w:rsidRDefault="00A73A47"/>
    <w:p w14:paraId="7193312E" w14:textId="77777777" w:rsidR="00A73A47" w:rsidRDefault="00A73A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E6FDC" w14:textId="77777777" w:rsidR="009632BD" w:rsidRDefault="009632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9F205" w14:textId="77777777" w:rsidR="009632BD" w:rsidRDefault="009632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E11F3"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49CB53B8" wp14:editId="18578FCA">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D9AF52F"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319E0136"/>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Symbol" w:hAnsi="Symbol"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9197A8B"/>
    <w:multiLevelType w:val="hybridMultilevel"/>
    <w:tmpl w:val="EEB2D21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2D09"/>
    <w:rsid w:val="000001EF"/>
    <w:rsid w:val="00007322"/>
    <w:rsid w:val="00007728"/>
    <w:rsid w:val="00024584"/>
    <w:rsid w:val="00024730"/>
    <w:rsid w:val="00043069"/>
    <w:rsid w:val="000537F7"/>
    <w:rsid w:val="00055E95"/>
    <w:rsid w:val="0007021F"/>
    <w:rsid w:val="000711FD"/>
    <w:rsid w:val="0007595D"/>
    <w:rsid w:val="000A140C"/>
    <w:rsid w:val="000B2BA5"/>
    <w:rsid w:val="000C707C"/>
    <w:rsid w:val="000F2F8C"/>
    <w:rsid w:val="0010006E"/>
    <w:rsid w:val="001045A8"/>
    <w:rsid w:val="00114A91"/>
    <w:rsid w:val="001427E1"/>
    <w:rsid w:val="00163668"/>
    <w:rsid w:val="00171566"/>
    <w:rsid w:val="00174676"/>
    <w:rsid w:val="001755A8"/>
    <w:rsid w:val="00184014"/>
    <w:rsid w:val="00192008"/>
    <w:rsid w:val="00196769"/>
    <w:rsid w:val="001A2999"/>
    <w:rsid w:val="001C0E68"/>
    <w:rsid w:val="001C4B6F"/>
    <w:rsid w:val="001D0BF1"/>
    <w:rsid w:val="001E3120"/>
    <w:rsid w:val="001E7E0C"/>
    <w:rsid w:val="001F0BB0"/>
    <w:rsid w:val="001F4E6D"/>
    <w:rsid w:val="001F575D"/>
    <w:rsid w:val="001F6140"/>
    <w:rsid w:val="00203573"/>
    <w:rsid w:val="0020597D"/>
    <w:rsid w:val="0021130F"/>
    <w:rsid w:val="00213B4C"/>
    <w:rsid w:val="00221B7C"/>
    <w:rsid w:val="002253B0"/>
    <w:rsid w:val="00236468"/>
    <w:rsid w:val="00236D54"/>
    <w:rsid w:val="00241D8C"/>
    <w:rsid w:val="00241FDB"/>
    <w:rsid w:val="00243245"/>
    <w:rsid w:val="0024720C"/>
    <w:rsid w:val="00247C82"/>
    <w:rsid w:val="0026063D"/>
    <w:rsid w:val="002617AE"/>
    <w:rsid w:val="002638D0"/>
    <w:rsid w:val="002647D3"/>
    <w:rsid w:val="002756D2"/>
    <w:rsid w:val="00275D62"/>
    <w:rsid w:val="00275EAE"/>
    <w:rsid w:val="00294998"/>
    <w:rsid w:val="00297F18"/>
    <w:rsid w:val="002A1945"/>
    <w:rsid w:val="002B2958"/>
    <w:rsid w:val="002B3FC8"/>
    <w:rsid w:val="002D23C5"/>
    <w:rsid w:val="002D6137"/>
    <w:rsid w:val="002E7E61"/>
    <w:rsid w:val="002E7F02"/>
    <w:rsid w:val="002F05E5"/>
    <w:rsid w:val="002F254D"/>
    <w:rsid w:val="002F30E4"/>
    <w:rsid w:val="0030407B"/>
    <w:rsid w:val="00307140"/>
    <w:rsid w:val="00316DFF"/>
    <w:rsid w:val="00325B57"/>
    <w:rsid w:val="0033169D"/>
    <w:rsid w:val="00336056"/>
    <w:rsid w:val="003416FE"/>
    <w:rsid w:val="003544E1"/>
    <w:rsid w:val="00360A31"/>
    <w:rsid w:val="00366398"/>
    <w:rsid w:val="0037400E"/>
    <w:rsid w:val="00383465"/>
    <w:rsid w:val="003A0632"/>
    <w:rsid w:val="003A30E5"/>
    <w:rsid w:val="003A6ADF"/>
    <w:rsid w:val="003B2562"/>
    <w:rsid w:val="003B5928"/>
    <w:rsid w:val="003C612E"/>
    <w:rsid w:val="003D05BD"/>
    <w:rsid w:val="003D380F"/>
    <w:rsid w:val="003E160D"/>
    <w:rsid w:val="003F1D5F"/>
    <w:rsid w:val="003F6AF6"/>
    <w:rsid w:val="00405128"/>
    <w:rsid w:val="00406CFF"/>
    <w:rsid w:val="00416B25"/>
    <w:rsid w:val="00420592"/>
    <w:rsid w:val="004319E0"/>
    <w:rsid w:val="00437463"/>
    <w:rsid w:val="00437E8C"/>
    <w:rsid w:val="00440225"/>
    <w:rsid w:val="004429C6"/>
    <w:rsid w:val="004726BC"/>
    <w:rsid w:val="00474105"/>
    <w:rsid w:val="00480E6E"/>
    <w:rsid w:val="00486277"/>
    <w:rsid w:val="00494CF6"/>
    <w:rsid w:val="00495F8D"/>
    <w:rsid w:val="004A1FAE"/>
    <w:rsid w:val="004A32FF"/>
    <w:rsid w:val="004A47C0"/>
    <w:rsid w:val="004B06EB"/>
    <w:rsid w:val="004B4548"/>
    <w:rsid w:val="004B6AD0"/>
    <w:rsid w:val="004C2D5D"/>
    <w:rsid w:val="004C33E1"/>
    <w:rsid w:val="004C42A5"/>
    <w:rsid w:val="004E01EB"/>
    <w:rsid w:val="004E21A8"/>
    <w:rsid w:val="004E2794"/>
    <w:rsid w:val="00510392"/>
    <w:rsid w:val="00513E2A"/>
    <w:rsid w:val="005211C2"/>
    <w:rsid w:val="00554248"/>
    <w:rsid w:val="00566A35"/>
    <w:rsid w:val="0056701E"/>
    <w:rsid w:val="005740D7"/>
    <w:rsid w:val="005A0F26"/>
    <w:rsid w:val="005A1B10"/>
    <w:rsid w:val="005A6850"/>
    <w:rsid w:val="005B1B1B"/>
    <w:rsid w:val="005C5932"/>
    <w:rsid w:val="005C6289"/>
    <w:rsid w:val="005C7F06"/>
    <w:rsid w:val="005D3CA7"/>
    <w:rsid w:val="005D4CC1"/>
    <w:rsid w:val="005F4B91"/>
    <w:rsid w:val="005F55D2"/>
    <w:rsid w:val="00621B52"/>
    <w:rsid w:val="0062312F"/>
    <w:rsid w:val="00625F2C"/>
    <w:rsid w:val="00627A95"/>
    <w:rsid w:val="006317D1"/>
    <w:rsid w:val="006442D2"/>
    <w:rsid w:val="006618E9"/>
    <w:rsid w:val="00676700"/>
    <w:rsid w:val="0068092F"/>
    <w:rsid w:val="0068194B"/>
    <w:rsid w:val="00692703"/>
    <w:rsid w:val="00692C2A"/>
    <w:rsid w:val="006A1962"/>
    <w:rsid w:val="006B5D48"/>
    <w:rsid w:val="006B7D7B"/>
    <w:rsid w:val="006C1A5E"/>
    <w:rsid w:val="006E1507"/>
    <w:rsid w:val="00712D8B"/>
    <w:rsid w:val="00714E3C"/>
    <w:rsid w:val="007273B7"/>
    <w:rsid w:val="0073372E"/>
    <w:rsid w:val="00733E0A"/>
    <w:rsid w:val="0074403D"/>
    <w:rsid w:val="00746D44"/>
    <w:rsid w:val="007538DC"/>
    <w:rsid w:val="00757803"/>
    <w:rsid w:val="007605CB"/>
    <w:rsid w:val="007617FC"/>
    <w:rsid w:val="00763D7C"/>
    <w:rsid w:val="0079206B"/>
    <w:rsid w:val="00796076"/>
    <w:rsid w:val="007C0566"/>
    <w:rsid w:val="007C606B"/>
    <w:rsid w:val="007E6A61"/>
    <w:rsid w:val="007F78EC"/>
    <w:rsid w:val="00801140"/>
    <w:rsid w:val="00803404"/>
    <w:rsid w:val="00834955"/>
    <w:rsid w:val="00834CB9"/>
    <w:rsid w:val="00855B59"/>
    <w:rsid w:val="00860461"/>
    <w:rsid w:val="0086487C"/>
    <w:rsid w:val="00870B20"/>
    <w:rsid w:val="008829F8"/>
    <w:rsid w:val="00885897"/>
    <w:rsid w:val="00885ACF"/>
    <w:rsid w:val="008A6538"/>
    <w:rsid w:val="008C7056"/>
    <w:rsid w:val="008D37D5"/>
    <w:rsid w:val="008E7AF3"/>
    <w:rsid w:val="008F053E"/>
    <w:rsid w:val="008F3B14"/>
    <w:rsid w:val="00901899"/>
    <w:rsid w:val="0090344B"/>
    <w:rsid w:val="00905715"/>
    <w:rsid w:val="00912D09"/>
    <w:rsid w:val="0091321E"/>
    <w:rsid w:val="00913474"/>
    <w:rsid w:val="00913946"/>
    <w:rsid w:val="0092726B"/>
    <w:rsid w:val="009361BA"/>
    <w:rsid w:val="00944F78"/>
    <w:rsid w:val="009510E7"/>
    <w:rsid w:val="009512D9"/>
    <w:rsid w:val="00952C89"/>
    <w:rsid w:val="009571D8"/>
    <w:rsid w:val="0096169F"/>
    <w:rsid w:val="00962ECA"/>
    <w:rsid w:val="009632BD"/>
    <w:rsid w:val="0096481B"/>
    <w:rsid w:val="009650EA"/>
    <w:rsid w:val="0097790C"/>
    <w:rsid w:val="0098506E"/>
    <w:rsid w:val="00990008"/>
    <w:rsid w:val="009A44CE"/>
    <w:rsid w:val="009C4DFC"/>
    <w:rsid w:val="009D44F8"/>
    <w:rsid w:val="009E3160"/>
    <w:rsid w:val="009F0F01"/>
    <w:rsid w:val="009F220C"/>
    <w:rsid w:val="009F3B05"/>
    <w:rsid w:val="009F4931"/>
    <w:rsid w:val="00A05A7F"/>
    <w:rsid w:val="00A14534"/>
    <w:rsid w:val="00A16DAA"/>
    <w:rsid w:val="00A24162"/>
    <w:rsid w:val="00A25023"/>
    <w:rsid w:val="00A270EA"/>
    <w:rsid w:val="00A34BA2"/>
    <w:rsid w:val="00A36F27"/>
    <w:rsid w:val="00A420E5"/>
    <w:rsid w:val="00A42E32"/>
    <w:rsid w:val="00A46E63"/>
    <w:rsid w:val="00A51B97"/>
    <w:rsid w:val="00A51DC5"/>
    <w:rsid w:val="00A53DE1"/>
    <w:rsid w:val="00A615E1"/>
    <w:rsid w:val="00A73A47"/>
    <w:rsid w:val="00A74FAE"/>
    <w:rsid w:val="00A755E8"/>
    <w:rsid w:val="00A7694E"/>
    <w:rsid w:val="00A91A6F"/>
    <w:rsid w:val="00A93A5D"/>
    <w:rsid w:val="00AA2D96"/>
    <w:rsid w:val="00AA5C9D"/>
    <w:rsid w:val="00AB0609"/>
    <w:rsid w:val="00AB32F8"/>
    <w:rsid w:val="00AB54CF"/>
    <w:rsid w:val="00AB610B"/>
    <w:rsid w:val="00AC02EA"/>
    <w:rsid w:val="00AC6BE0"/>
    <w:rsid w:val="00AD360E"/>
    <w:rsid w:val="00AD40FB"/>
    <w:rsid w:val="00AD782D"/>
    <w:rsid w:val="00AE7650"/>
    <w:rsid w:val="00B04D2F"/>
    <w:rsid w:val="00B10EBE"/>
    <w:rsid w:val="00B14E69"/>
    <w:rsid w:val="00B236F1"/>
    <w:rsid w:val="00B35833"/>
    <w:rsid w:val="00B50F99"/>
    <w:rsid w:val="00B51D1B"/>
    <w:rsid w:val="00B540F4"/>
    <w:rsid w:val="00B60FD0"/>
    <w:rsid w:val="00B61BE2"/>
    <w:rsid w:val="00B622DF"/>
    <w:rsid w:val="00B6332A"/>
    <w:rsid w:val="00B777DA"/>
    <w:rsid w:val="00B81760"/>
    <w:rsid w:val="00B82372"/>
    <w:rsid w:val="00B8494C"/>
    <w:rsid w:val="00BA1546"/>
    <w:rsid w:val="00BB4E51"/>
    <w:rsid w:val="00BD431F"/>
    <w:rsid w:val="00BE423E"/>
    <w:rsid w:val="00BF61AC"/>
    <w:rsid w:val="00C056F4"/>
    <w:rsid w:val="00C109A0"/>
    <w:rsid w:val="00C13049"/>
    <w:rsid w:val="00C15E18"/>
    <w:rsid w:val="00C455E1"/>
    <w:rsid w:val="00C47FA6"/>
    <w:rsid w:val="00C57DD7"/>
    <w:rsid w:val="00C57FC6"/>
    <w:rsid w:val="00C6270C"/>
    <w:rsid w:val="00C66A7D"/>
    <w:rsid w:val="00C779DA"/>
    <w:rsid w:val="00C814F7"/>
    <w:rsid w:val="00C94EC8"/>
    <w:rsid w:val="00CA1B1D"/>
    <w:rsid w:val="00CA4B4D"/>
    <w:rsid w:val="00CB35C3"/>
    <w:rsid w:val="00CD323D"/>
    <w:rsid w:val="00CE1369"/>
    <w:rsid w:val="00CE4030"/>
    <w:rsid w:val="00CE64B3"/>
    <w:rsid w:val="00CF1A49"/>
    <w:rsid w:val="00D0630C"/>
    <w:rsid w:val="00D243A9"/>
    <w:rsid w:val="00D2473F"/>
    <w:rsid w:val="00D305E5"/>
    <w:rsid w:val="00D37CD3"/>
    <w:rsid w:val="00D402F5"/>
    <w:rsid w:val="00D5565E"/>
    <w:rsid w:val="00D66A52"/>
    <w:rsid w:val="00D66EFA"/>
    <w:rsid w:val="00D72A2D"/>
    <w:rsid w:val="00D9521A"/>
    <w:rsid w:val="00DA3914"/>
    <w:rsid w:val="00DA59AA"/>
    <w:rsid w:val="00DB6915"/>
    <w:rsid w:val="00DB7E1E"/>
    <w:rsid w:val="00DC1B78"/>
    <w:rsid w:val="00DC269F"/>
    <w:rsid w:val="00DC2A2F"/>
    <w:rsid w:val="00DC600B"/>
    <w:rsid w:val="00DE0FAA"/>
    <w:rsid w:val="00DE136D"/>
    <w:rsid w:val="00DE152A"/>
    <w:rsid w:val="00DE6534"/>
    <w:rsid w:val="00DF4D6C"/>
    <w:rsid w:val="00E01923"/>
    <w:rsid w:val="00E14498"/>
    <w:rsid w:val="00E2397A"/>
    <w:rsid w:val="00E2426E"/>
    <w:rsid w:val="00E254DB"/>
    <w:rsid w:val="00E300FC"/>
    <w:rsid w:val="00E362DB"/>
    <w:rsid w:val="00E52E19"/>
    <w:rsid w:val="00E5632B"/>
    <w:rsid w:val="00E6266D"/>
    <w:rsid w:val="00E70240"/>
    <w:rsid w:val="00E71E6B"/>
    <w:rsid w:val="00E76D19"/>
    <w:rsid w:val="00E81CC5"/>
    <w:rsid w:val="00E85261"/>
    <w:rsid w:val="00E85A87"/>
    <w:rsid w:val="00E85B4A"/>
    <w:rsid w:val="00E86F4A"/>
    <w:rsid w:val="00E929E3"/>
    <w:rsid w:val="00E9528E"/>
    <w:rsid w:val="00EA5099"/>
    <w:rsid w:val="00EB405A"/>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A09D3"/>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331F6"/>
  <w15:docId w15:val="{DC97CCF6-A03F-4ADF-AA01-3E40B57C4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1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customStyle="1" w:styleId="GridTable1Light1">
    <w:name w:val="Grid Table 1 Light1"/>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1">
    <w:name w:val="Grid Table 2 - Accent 21"/>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1">
    <w:name w:val="Grid Table 2 - Accent 31"/>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1">
    <w:name w:val="Grid Table 2 - Accent 41"/>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1">
    <w:name w:val="Grid Table 2 - Accent 51"/>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1">
    <w:name w:val="Grid Table 31"/>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3-Accent21">
    <w:name w:val="Grid Table 3 - Accent 21"/>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3-Accent31">
    <w:name w:val="Grid Table 3 - Accent 31"/>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3-Accent41">
    <w:name w:val="Grid Table 3 - Accent 41"/>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3-Accent51">
    <w:name w:val="Grid Table 3 - Accent 51"/>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1">
    <w:name w:val="Grid Table 3 - Accent 61"/>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customStyle="1" w:styleId="GridTable41">
    <w:name w:val="Grid Table 41"/>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1">
    <w:name w:val="Grid Table 4 - Accent 21"/>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1">
    <w:name w:val="Grid Table 4 - Accent 31"/>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1">
    <w:name w:val="Grid Table 4 - Accent 41"/>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1">
    <w:name w:val="Grid Table 4 - Accent 51"/>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1">
    <w:name w:val="Grid Table 5 Dark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1">
    <w:name w:val="Grid Table 5 Dark - Accent 2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1">
    <w:name w:val="Grid Table 5 Dark - Accent 3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1">
    <w:name w:val="Grid Table 5 Dark - Accent 4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1">
    <w:name w:val="Grid Table 5 Dark - Accent 5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rful1">
    <w:name w:val="Grid Table 6 Colorful1"/>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rful-Accent21">
    <w:name w:val="Grid Table 6 Colorful - Accent 21"/>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rful-Accent31">
    <w:name w:val="Grid Table 6 Colorful - Accent 31"/>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rful-Accent41">
    <w:name w:val="Grid Table 6 Colorful - Accent 41"/>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rful-Accent51">
    <w:name w:val="Grid Table 6 Colorful - Accent 51"/>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1">
    <w:name w:val="Grid Table 6 Colorful - Accent 61"/>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rful1">
    <w:name w:val="Grid Table 7 Colorful1"/>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7Colorful-Accent21">
    <w:name w:val="Grid Table 7 Colorful - Accent 21"/>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7Colorful-Accent31">
    <w:name w:val="Grid Table 7 Colorful - Accent 31"/>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7Colorful-Accent41">
    <w:name w:val="Grid Table 7 Colorful - Accent 41"/>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7Colorful-Accent51">
    <w:name w:val="Grid Table 7 Colorful - Accent 51"/>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1">
    <w:name w:val="Grid Table 7 Colorful - Accent 61"/>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customStyle="1" w:styleId="ListTable1Light1">
    <w:name w:val="List Table 1 Light1"/>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1">
    <w:name w:val="List Table 1 Light - Accent 21"/>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1">
    <w:name w:val="List Table 1 Light - Accent 31"/>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1">
    <w:name w:val="List Table 1 Light - Accent 41"/>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1">
    <w:name w:val="List Table 1 Light - Accent 51"/>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1">
    <w:name w:val="List Table 21"/>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1">
    <w:name w:val="List Table 2 - Accent 21"/>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1">
    <w:name w:val="List Table 2 - Accent 31"/>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1">
    <w:name w:val="List Table 2 - Accent 41"/>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1">
    <w:name w:val="List Table 2 - Accent 51"/>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1">
    <w:name w:val="List Table 31"/>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customStyle="1" w:styleId="ListTable3-Accent21">
    <w:name w:val="List Table 3 - Accent 21"/>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customStyle="1" w:styleId="ListTable3-Accent31">
    <w:name w:val="List Table 3 - Accent 31"/>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customStyle="1" w:styleId="ListTable3-Accent41">
    <w:name w:val="List Table 3 - Accent 41"/>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customStyle="1" w:styleId="ListTable3-Accent51">
    <w:name w:val="List Table 3 - Accent 51"/>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1">
    <w:name w:val="List Table 3 - Accent 61"/>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customStyle="1" w:styleId="ListTable41">
    <w:name w:val="List Table 41"/>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1">
    <w:name w:val="List Table 4 - Accent 21"/>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1">
    <w:name w:val="List Table 4 - Accent 31"/>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1">
    <w:name w:val="List Table 4 - Accent 41"/>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1">
    <w:name w:val="List Table 4 - Accent 51"/>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1">
    <w:name w:val="List Table 5 Dark1"/>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rful-Accent21">
    <w:name w:val="List Table 6 Colorful - Accent 21"/>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rful-Accent31">
    <w:name w:val="List Table 6 Colorful - Accent 31"/>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rful-Accent41">
    <w:name w:val="List Table 6 Colorful - Accent 41"/>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rful-Accent51">
    <w:name w:val="List Table 6 Colorful - Accent 51"/>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1">
    <w:name w:val="List Table 6 Colorful - Accent 61"/>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rful1">
    <w:name w:val="List Table 7 Colorful1"/>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customStyle="1" w:styleId="PlainTable11">
    <w:name w:val="Plain Table 1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paragraph" w:customStyle="1" w:styleId="EmptyLayoutCell">
    <w:name w:val="EmptyLayoutCell"/>
    <w:basedOn w:val="Normal"/>
    <w:rsid w:val="0021130F"/>
    <w:rPr>
      <w:rFonts w:ascii="Times New Roman" w:eastAsia="Times New Roman" w:hAnsi="Times New Roman" w:cs="Times New Roman"/>
      <w:color w:val="auto"/>
      <w:sz w:val="2"/>
      <w:szCs w:val="20"/>
    </w:rPr>
  </w:style>
  <w:style w:type="character" w:customStyle="1" w:styleId="UnresolvedMention1">
    <w:name w:val="Unresolved Mention1"/>
    <w:basedOn w:val="DefaultParagraphFont"/>
    <w:uiPriority w:val="99"/>
    <w:semiHidden/>
    <w:unhideWhenUsed/>
    <w:rsid w:val="003D0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668227">
      <w:bodyDiv w:val="1"/>
      <w:marLeft w:val="0"/>
      <w:marRight w:val="0"/>
      <w:marTop w:val="0"/>
      <w:marBottom w:val="0"/>
      <w:divBdr>
        <w:top w:val="none" w:sz="0" w:space="0" w:color="auto"/>
        <w:left w:val="none" w:sz="0" w:space="0" w:color="auto"/>
        <w:bottom w:val="none" w:sz="0" w:space="0" w:color="auto"/>
        <w:right w:val="none" w:sz="0" w:space="0" w:color="auto"/>
      </w:divBdr>
    </w:div>
    <w:div w:id="166396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Pooh12sept@gmail.com"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sankann\Downloads\TF1640248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76E5858F670425191BD6F8AA3604F63"/>
        <w:category>
          <w:name w:val="General"/>
          <w:gallery w:val="placeholder"/>
        </w:category>
        <w:types>
          <w:type w:val="bbPlcHdr"/>
        </w:types>
        <w:behaviors>
          <w:behavior w:val="content"/>
        </w:behaviors>
        <w:guid w:val="{601551C6-28E7-4212-9A05-BF9048313C49}"/>
      </w:docPartPr>
      <w:docPartBody>
        <w:p w:rsidR="00B43BFE" w:rsidRDefault="00347826">
          <w:pPr>
            <w:pStyle w:val="176E5858F670425191BD6F8AA3604F63"/>
          </w:pPr>
          <w:r w:rsidRPr="00CF1A49">
            <w:t>Skills</w:t>
          </w:r>
        </w:p>
      </w:docPartBody>
    </w:docPart>
    <w:docPart>
      <w:docPartPr>
        <w:name w:val="9C8CE57EBEA741BC92BFC59A7CEC530D"/>
        <w:category>
          <w:name w:val="General"/>
          <w:gallery w:val="placeholder"/>
        </w:category>
        <w:types>
          <w:type w:val="bbPlcHdr"/>
        </w:types>
        <w:behaviors>
          <w:behavior w:val="content"/>
        </w:behaviors>
        <w:guid w:val="{9A0C1840-F858-4FED-8C88-CB2E53C66407}"/>
      </w:docPartPr>
      <w:docPartBody>
        <w:p w:rsidR="00B43BFE" w:rsidRDefault="00AE2F6D" w:rsidP="00AE2F6D">
          <w:pPr>
            <w:pStyle w:val="9C8CE57EBEA741BC92BFC59A7CEC530D"/>
          </w:pPr>
          <w:r w:rsidRPr="00CF1A49">
            <w:t>Education</w:t>
          </w:r>
        </w:p>
      </w:docPartBody>
    </w:docPart>
    <w:docPart>
      <w:docPartPr>
        <w:name w:val="33F575128F3349A084F700ED5CA0C268"/>
        <w:category>
          <w:name w:val="General"/>
          <w:gallery w:val="placeholder"/>
        </w:category>
        <w:types>
          <w:type w:val="bbPlcHdr"/>
        </w:types>
        <w:behaviors>
          <w:behavior w:val="content"/>
        </w:behaviors>
        <w:guid w:val="{3BD2D2D6-69C6-4B03-A533-23505F301480}"/>
      </w:docPartPr>
      <w:docPartBody>
        <w:p w:rsidR="00B43BFE" w:rsidRDefault="00AE2F6D" w:rsidP="00AE2F6D">
          <w:pPr>
            <w:pStyle w:val="33F575128F3349A084F700ED5CA0C268"/>
          </w:pPr>
          <w:r w:rsidRPr="00CF1A49">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2F6D"/>
    <w:rsid w:val="00347826"/>
    <w:rsid w:val="00724E6F"/>
    <w:rsid w:val="00AA4184"/>
    <w:rsid w:val="00AE2F6D"/>
    <w:rsid w:val="00B43BFE"/>
    <w:rsid w:val="00C624BE"/>
    <w:rsid w:val="00D35107"/>
    <w:rsid w:val="00DC072B"/>
    <w:rsid w:val="00FB7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87AEBE822A4753892D602EB4B22348">
    <w:name w:val="E487AEBE822A4753892D602EB4B22348"/>
  </w:style>
  <w:style w:type="character" w:styleId="IntenseEmphasis">
    <w:name w:val="Intense Emphasis"/>
    <w:basedOn w:val="DefaultParagraphFont"/>
    <w:uiPriority w:val="2"/>
    <w:rPr>
      <w:b/>
      <w:iCs/>
      <w:color w:val="262626" w:themeColor="text1" w:themeTint="D9"/>
    </w:rPr>
  </w:style>
  <w:style w:type="paragraph" w:customStyle="1" w:styleId="21F76DEC9224413792536EE327902E7C">
    <w:name w:val="21F76DEC9224413792536EE327902E7C"/>
  </w:style>
  <w:style w:type="paragraph" w:customStyle="1" w:styleId="9B4ED59DEE6348D2927BEEEEE65C8DB9">
    <w:name w:val="9B4ED59DEE6348D2927BEEEEE65C8DB9"/>
  </w:style>
  <w:style w:type="paragraph" w:customStyle="1" w:styleId="C23DC6E00C51422882342E65451012E7">
    <w:name w:val="C23DC6E00C51422882342E65451012E7"/>
  </w:style>
  <w:style w:type="paragraph" w:customStyle="1" w:styleId="3B066B28FCA049D9B672A084DFB852B2">
    <w:name w:val="3B066B28FCA049D9B672A084DFB852B2"/>
  </w:style>
  <w:style w:type="paragraph" w:customStyle="1" w:styleId="831840606B5F4975813A380EF0768521">
    <w:name w:val="831840606B5F4975813A380EF0768521"/>
  </w:style>
  <w:style w:type="paragraph" w:customStyle="1" w:styleId="92DD073EBD9D498F92AEB61EF5578240">
    <w:name w:val="92DD073EBD9D498F92AEB61EF5578240"/>
  </w:style>
  <w:style w:type="paragraph" w:customStyle="1" w:styleId="BAC5428504B049109ECCFA979A5B88B5">
    <w:name w:val="BAC5428504B049109ECCFA979A5B88B5"/>
  </w:style>
  <w:style w:type="paragraph" w:customStyle="1" w:styleId="69DEC668E6164813BC553E72ED46D11E">
    <w:name w:val="69DEC668E6164813BC553E72ED46D11E"/>
  </w:style>
  <w:style w:type="paragraph" w:customStyle="1" w:styleId="53D51890D39C4189872714F85D39D8CB">
    <w:name w:val="53D51890D39C4189872714F85D39D8CB"/>
  </w:style>
  <w:style w:type="paragraph" w:customStyle="1" w:styleId="C4833426AE5747879958E42CCB519E9E">
    <w:name w:val="C4833426AE5747879958E42CCB519E9E"/>
  </w:style>
  <w:style w:type="paragraph" w:customStyle="1" w:styleId="B8CF1CB26D25465580EE2DEBA9E0146E">
    <w:name w:val="B8CF1CB26D25465580EE2DEBA9E0146E"/>
  </w:style>
  <w:style w:type="paragraph" w:customStyle="1" w:styleId="8E532333DA4F4B3BA278D8AA76255C38">
    <w:name w:val="8E532333DA4F4B3BA278D8AA76255C38"/>
  </w:style>
  <w:style w:type="paragraph" w:customStyle="1" w:styleId="A51D67CF7C104186AF30F99FBD427380">
    <w:name w:val="A51D67CF7C104186AF30F99FBD427380"/>
  </w:style>
  <w:style w:type="paragraph" w:customStyle="1" w:styleId="80E663BB306044DBBACF27C4397C8531">
    <w:name w:val="80E663BB306044DBBACF27C4397C8531"/>
  </w:style>
  <w:style w:type="character" w:styleId="SubtleReference">
    <w:name w:val="Subtle Reference"/>
    <w:basedOn w:val="DefaultParagraphFont"/>
    <w:uiPriority w:val="31"/>
    <w:qFormat/>
    <w:rsid w:val="00AE2F6D"/>
  </w:style>
  <w:style w:type="paragraph" w:customStyle="1" w:styleId="5C15CA312D984852B2257D3DD3165148">
    <w:name w:val="5C15CA312D984852B2257D3DD3165148"/>
  </w:style>
  <w:style w:type="paragraph" w:customStyle="1" w:styleId="2BA9380843D24038B00F3FDAA401D605">
    <w:name w:val="2BA9380843D24038B00F3FDAA401D605"/>
  </w:style>
  <w:style w:type="paragraph" w:customStyle="1" w:styleId="C20D1873DB7C48CE9D96AC29F282665F">
    <w:name w:val="C20D1873DB7C48CE9D96AC29F282665F"/>
  </w:style>
  <w:style w:type="paragraph" w:customStyle="1" w:styleId="739D5A36C5DD461E8A7E72B0CE7D10C3">
    <w:name w:val="739D5A36C5DD461E8A7E72B0CE7D10C3"/>
  </w:style>
  <w:style w:type="paragraph" w:customStyle="1" w:styleId="73B92226E3CE4F519D92C4F78C807FD1">
    <w:name w:val="73B92226E3CE4F519D92C4F78C807FD1"/>
  </w:style>
  <w:style w:type="paragraph" w:customStyle="1" w:styleId="80BD026D0A1743308F40435533C89FE4">
    <w:name w:val="80BD026D0A1743308F40435533C89FE4"/>
  </w:style>
  <w:style w:type="paragraph" w:customStyle="1" w:styleId="3C4F52C5419546F495F7EBD610B850ED">
    <w:name w:val="3C4F52C5419546F495F7EBD610B850ED"/>
  </w:style>
  <w:style w:type="paragraph" w:customStyle="1" w:styleId="57523AD2992547BD9744982AAB2C6C9E">
    <w:name w:val="57523AD2992547BD9744982AAB2C6C9E"/>
  </w:style>
  <w:style w:type="paragraph" w:customStyle="1" w:styleId="02CA7958C2AE40878924FC214F837AB3">
    <w:name w:val="02CA7958C2AE40878924FC214F837AB3"/>
  </w:style>
  <w:style w:type="paragraph" w:customStyle="1" w:styleId="72888D1080EC4BF8A8F5FAE314A73EC5">
    <w:name w:val="72888D1080EC4BF8A8F5FAE314A73EC5"/>
  </w:style>
  <w:style w:type="paragraph" w:customStyle="1" w:styleId="E42DE89F120D4CFDBCB497E2CA12DD43">
    <w:name w:val="E42DE89F120D4CFDBCB497E2CA12DD43"/>
  </w:style>
  <w:style w:type="paragraph" w:customStyle="1" w:styleId="60150AE2512341F4A71F2F029395047F">
    <w:name w:val="60150AE2512341F4A71F2F029395047F"/>
  </w:style>
  <w:style w:type="paragraph" w:customStyle="1" w:styleId="EDCBF1E34547452D89A20340100AD03E">
    <w:name w:val="EDCBF1E34547452D89A20340100AD03E"/>
  </w:style>
  <w:style w:type="paragraph" w:customStyle="1" w:styleId="B89455EAA4B941B19DAB672B67CA6B65">
    <w:name w:val="B89455EAA4B941B19DAB672B67CA6B65"/>
  </w:style>
  <w:style w:type="paragraph" w:customStyle="1" w:styleId="AAB1FF502FA54BB09A064C9873577A20">
    <w:name w:val="AAB1FF502FA54BB09A064C9873577A20"/>
  </w:style>
  <w:style w:type="paragraph" w:customStyle="1" w:styleId="7E8CA991EB154E2DAB8D69C604CD8255">
    <w:name w:val="7E8CA991EB154E2DAB8D69C604CD8255"/>
  </w:style>
  <w:style w:type="paragraph" w:customStyle="1" w:styleId="3DD67FD39E8344F386F781AFE7DA7595">
    <w:name w:val="3DD67FD39E8344F386F781AFE7DA7595"/>
  </w:style>
  <w:style w:type="paragraph" w:customStyle="1" w:styleId="2D4D0B5D52054D7FAFE51BBCA0FAB243">
    <w:name w:val="2D4D0B5D52054D7FAFE51BBCA0FAB243"/>
  </w:style>
  <w:style w:type="paragraph" w:customStyle="1" w:styleId="176E5858F670425191BD6F8AA3604F63">
    <w:name w:val="176E5858F670425191BD6F8AA3604F63"/>
  </w:style>
  <w:style w:type="paragraph" w:customStyle="1" w:styleId="F240FF3633B14A4BBDAEF504E2D56BB6">
    <w:name w:val="F240FF3633B14A4BBDAEF504E2D56BB6"/>
  </w:style>
  <w:style w:type="paragraph" w:customStyle="1" w:styleId="F331C77FE6934E88A2036DE5597F4B04">
    <w:name w:val="F331C77FE6934E88A2036DE5597F4B04"/>
  </w:style>
  <w:style w:type="paragraph" w:customStyle="1" w:styleId="61AD1CDF24F444C08169130EE4D62846">
    <w:name w:val="61AD1CDF24F444C08169130EE4D62846"/>
  </w:style>
  <w:style w:type="paragraph" w:customStyle="1" w:styleId="46EBE1414803453DBF386C5177B95179">
    <w:name w:val="46EBE1414803453DBF386C5177B95179"/>
  </w:style>
  <w:style w:type="paragraph" w:customStyle="1" w:styleId="A56A3F3AF8B54E92848F9CEC8E222E3B">
    <w:name w:val="A56A3F3AF8B54E92848F9CEC8E222E3B"/>
  </w:style>
  <w:style w:type="paragraph" w:customStyle="1" w:styleId="694014BA250D47F29BC438352A725B42">
    <w:name w:val="694014BA250D47F29BC438352A725B42"/>
  </w:style>
  <w:style w:type="paragraph" w:customStyle="1" w:styleId="5AB9AE1B9DC841588A3AF4E589AFCDF5">
    <w:name w:val="5AB9AE1B9DC841588A3AF4E589AFCDF5"/>
  </w:style>
  <w:style w:type="paragraph" w:customStyle="1" w:styleId="9F58342F822B49B0B14FE022044B01CA">
    <w:name w:val="9F58342F822B49B0B14FE022044B01CA"/>
    <w:rsid w:val="00AE2F6D"/>
  </w:style>
  <w:style w:type="paragraph" w:customStyle="1" w:styleId="20654EC78D3845BDAAC003756700DEAA">
    <w:name w:val="20654EC78D3845BDAAC003756700DEAA"/>
    <w:rsid w:val="00AE2F6D"/>
  </w:style>
  <w:style w:type="paragraph" w:customStyle="1" w:styleId="338D0205A02649DCA02EC39073587BD2">
    <w:name w:val="338D0205A02649DCA02EC39073587BD2"/>
    <w:rsid w:val="00AE2F6D"/>
  </w:style>
  <w:style w:type="paragraph" w:customStyle="1" w:styleId="1F35FC2588C948FEB94F6D14E39649F9">
    <w:name w:val="1F35FC2588C948FEB94F6D14E39649F9"/>
    <w:rsid w:val="00AE2F6D"/>
  </w:style>
  <w:style w:type="paragraph" w:customStyle="1" w:styleId="E7B1203535D545A8B8FAF7AC1AEF5095">
    <w:name w:val="E7B1203535D545A8B8FAF7AC1AEF5095"/>
    <w:rsid w:val="00AE2F6D"/>
  </w:style>
  <w:style w:type="paragraph" w:customStyle="1" w:styleId="8DD59FC85E944B198AC3D7C1405B58F9">
    <w:name w:val="8DD59FC85E944B198AC3D7C1405B58F9"/>
    <w:rsid w:val="00AE2F6D"/>
  </w:style>
  <w:style w:type="paragraph" w:customStyle="1" w:styleId="E13AAF0034774B6F9EB90E60A86EF890">
    <w:name w:val="E13AAF0034774B6F9EB90E60A86EF890"/>
    <w:rsid w:val="00AE2F6D"/>
  </w:style>
  <w:style w:type="paragraph" w:customStyle="1" w:styleId="C4BE3CC0614F416E920385DB52D4AE08">
    <w:name w:val="C4BE3CC0614F416E920385DB52D4AE08"/>
    <w:rsid w:val="00AE2F6D"/>
  </w:style>
  <w:style w:type="paragraph" w:customStyle="1" w:styleId="1459B56BC15445668A76F27EE12E7A35">
    <w:name w:val="1459B56BC15445668A76F27EE12E7A35"/>
    <w:rsid w:val="00AE2F6D"/>
  </w:style>
  <w:style w:type="paragraph" w:customStyle="1" w:styleId="C5CD60769CE9411AA4EC086EAB72B1E4">
    <w:name w:val="C5CD60769CE9411AA4EC086EAB72B1E4"/>
    <w:rsid w:val="00AE2F6D"/>
  </w:style>
  <w:style w:type="paragraph" w:customStyle="1" w:styleId="D70DA61B71844C4E89D52D5B7F4BDE3A">
    <w:name w:val="D70DA61B71844C4E89D52D5B7F4BDE3A"/>
    <w:rsid w:val="00AE2F6D"/>
  </w:style>
  <w:style w:type="paragraph" w:customStyle="1" w:styleId="82FB3487E57E4EBE978F47CDC37A9BDC">
    <w:name w:val="82FB3487E57E4EBE978F47CDC37A9BDC"/>
    <w:rsid w:val="00AE2F6D"/>
  </w:style>
  <w:style w:type="paragraph" w:customStyle="1" w:styleId="BCCA945870B04D46A4B78EAA19F1BE24">
    <w:name w:val="BCCA945870B04D46A4B78EAA19F1BE24"/>
    <w:rsid w:val="00AE2F6D"/>
  </w:style>
  <w:style w:type="paragraph" w:customStyle="1" w:styleId="F397F7C54BEE43A8B93820FBF6B099F1">
    <w:name w:val="F397F7C54BEE43A8B93820FBF6B099F1"/>
    <w:rsid w:val="00AE2F6D"/>
  </w:style>
  <w:style w:type="paragraph" w:customStyle="1" w:styleId="37AC8841228649C5A1A58C0AC91DE5F4">
    <w:name w:val="37AC8841228649C5A1A58C0AC91DE5F4"/>
    <w:rsid w:val="00AE2F6D"/>
  </w:style>
  <w:style w:type="paragraph" w:customStyle="1" w:styleId="6A646718FAF54F67937BED7B370B26F9">
    <w:name w:val="6A646718FAF54F67937BED7B370B26F9"/>
    <w:rsid w:val="00AE2F6D"/>
  </w:style>
  <w:style w:type="paragraph" w:customStyle="1" w:styleId="9C8CE57EBEA741BC92BFC59A7CEC530D">
    <w:name w:val="9C8CE57EBEA741BC92BFC59A7CEC530D"/>
    <w:rsid w:val="00AE2F6D"/>
  </w:style>
  <w:style w:type="paragraph" w:customStyle="1" w:styleId="AE23549C12014CFEBBD0B2BB7A6A83C9">
    <w:name w:val="AE23549C12014CFEBBD0B2BB7A6A83C9"/>
    <w:rsid w:val="00AE2F6D"/>
  </w:style>
  <w:style w:type="paragraph" w:customStyle="1" w:styleId="F0959F403E224E33BF886CB55DD5EEF9">
    <w:name w:val="F0959F403E224E33BF886CB55DD5EEF9"/>
    <w:rsid w:val="00AE2F6D"/>
  </w:style>
  <w:style w:type="paragraph" w:customStyle="1" w:styleId="FEFC499C68C94651A6EC34649A8C2258">
    <w:name w:val="FEFC499C68C94651A6EC34649A8C2258"/>
    <w:rsid w:val="00AE2F6D"/>
  </w:style>
  <w:style w:type="paragraph" w:customStyle="1" w:styleId="5E4DCA6402C649FFA57DBBFAFC6043A1">
    <w:name w:val="5E4DCA6402C649FFA57DBBFAFC6043A1"/>
    <w:rsid w:val="00AE2F6D"/>
  </w:style>
  <w:style w:type="paragraph" w:customStyle="1" w:styleId="34BF29ADCC7346E8BD933B551A6BE653">
    <w:name w:val="34BF29ADCC7346E8BD933B551A6BE653"/>
    <w:rsid w:val="00AE2F6D"/>
  </w:style>
  <w:style w:type="paragraph" w:customStyle="1" w:styleId="C74769D9F9684767BECEDCA62F0BD4B2">
    <w:name w:val="C74769D9F9684767BECEDCA62F0BD4B2"/>
    <w:rsid w:val="00AE2F6D"/>
  </w:style>
  <w:style w:type="paragraph" w:customStyle="1" w:styleId="C18094AFC5A84A9EB9C6C3D34B486E50">
    <w:name w:val="C18094AFC5A84A9EB9C6C3D34B486E50"/>
    <w:rsid w:val="00AE2F6D"/>
  </w:style>
  <w:style w:type="paragraph" w:customStyle="1" w:styleId="E2ABAA6A487741EF89610AA011195ED8">
    <w:name w:val="E2ABAA6A487741EF89610AA011195ED8"/>
    <w:rsid w:val="00AE2F6D"/>
  </w:style>
  <w:style w:type="paragraph" w:customStyle="1" w:styleId="EE89ABE8B65440999C170D63A34F4DD9">
    <w:name w:val="EE89ABE8B65440999C170D63A34F4DD9"/>
    <w:rsid w:val="00AE2F6D"/>
  </w:style>
  <w:style w:type="paragraph" w:customStyle="1" w:styleId="EBE401E5F64F434AA9ECC2765329E261">
    <w:name w:val="EBE401E5F64F434AA9ECC2765329E261"/>
    <w:rsid w:val="00AE2F6D"/>
  </w:style>
  <w:style w:type="paragraph" w:customStyle="1" w:styleId="02ADFBE5068B40019C6AA4AE877660BE">
    <w:name w:val="02ADFBE5068B40019C6AA4AE877660BE"/>
    <w:rsid w:val="00AE2F6D"/>
  </w:style>
  <w:style w:type="paragraph" w:customStyle="1" w:styleId="21F7527DB5B947BDB2C02DFEA5143675">
    <w:name w:val="21F7527DB5B947BDB2C02DFEA5143675"/>
    <w:rsid w:val="00AE2F6D"/>
  </w:style>
  <w:style w:type="paragraph" w:customStyle="1" w:styleId="739FEDD968184BEE9FA6401AEF4EC36F">
    <w:name w:val="739FEDD968184BEE9FA6401AEF4EC36F"/>
    <w:rsid w:val="00AE2F6D"/>
  </w:style>
  <w:style w:type="paragraph" w:customStyle="1" w:styleId="9FE87EB524EF43BC899F4663A7CA9A57">
    <w:name w:val="9FE87EB524EF43BC899F4663A7CA9A57"/>
    <w:rsid w:val="00AE2F6D"/>
  </w:style>
  <w:style w:type="paragraph" w:customStyle="1" w:styleId="7A931B40DA264CA29621ADB9B42F0979">
    <w:name w:val="7A931B40DA264CA29621ADB9B42F0979"/>
    <w:rsid w:val="00AE2F6D"/>
  </w:style>
  <w:style w:type="paragraph" w:customStyle="1" w:styleId="5DFBA62EBB1E48A7A2DF80CCFB416C30">
    <w:name w:val="5DFBA62EBB1E48A7A2DF80CCFB416C30"/>
    <w:rsid w:val="00AE2F6D"/>
  </w:style>
  <w:style w:type="paragraph" w:customStyle="1" w:styleId="36F6E59B811441E6976F92A7232D1F56">
    <w:name w:val="36F6E59B811441E6976F92A7232D1F56"/>
    <w:rsid w:val="00AE2F6D"/>
  </w:style>
  <w:style w:type="paragraph" w:customStyle="1" w:styleId="773C3F0B48C64075BD1A771DA67078AA">
    <w:name w:val="773C3F0B48C64075BD1A771DA67078AA"/>
    <w:rsid w:val="00AE2F6D"/>
  </w:style>
  <w:style w:type="paragraph" w:customStyle="1" w:styleId="33F575128F3349A084F700ED5CA0C268">
    <w:name w:val="33F575128F3349A084F700ED5CA0C268"/>
    <w:rsid w:val="00AE2F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TF16402488</Template>
  <TotalTime>546</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Sankannavar</dc:creator>
  <cp:keywords/>
  <dc:description/>
  <cp:lastModifiedBy>Poornima S. Sankannavar</cp:lastModifiedBy>
  <cp:revision>87</cp:revision>
  <dcterms:created xsi:type="dcterms:W3CDTF">2019-03-04T14:24:00Z</dcterms:created>
  <dcterms:modified xsi:type="dcterms:W3CDTF">2020-08-30T14:50:00Z</dcterms:modified>
  <cp:category/>
</cp:coreProperties>
</file>